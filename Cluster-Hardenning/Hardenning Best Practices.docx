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5434350"/>
        <w:docPartObj>
          <w:docPartGallery w:val="Cover Pages"/>
          <w:docPartUnique/>
        </w:docPartObj>
      </w:sdtPr>
      <w:sdtEndPr/>
      <w:sdtContent>
        <w:p w14:paraId="0BD7BC72" w14:textId="77777777" w:rsidR="001C021D" w:rsidRDefault="00F553F4">
          <w:r>
            <w:rPr>
              <w:b/>
              <w:bCs/>
              <w:noProof/>
            </w:rPr>
            <mc:AlternateContent>
              <mc:Choice Requires="wps">
                <w:drawing>
                  <wp:anchor distT="0" distB="0" distL="114300" distR="114300" simplePos="0" relativeHeight="251674624" behindDoc="1" locked="0" layoutInCell="1" allowOverlap="0" wp14:anchorId="2232CA76" wp14:editId="6B9652EB">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2758440"/>
                    <wp:effectExtent l="0" t="0" r="3810" b="381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2758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60"/>
                                    <w:szCs w:val="16"/>
                                  </w:rPr>
                                  <w:alias w:val="Title"/>
                                  <w:tag w:val=""/>
                                  <w:id w:val="2115015981"/>
                                  <w:placeholder>
                                    <w:docPart w:val="FF5AC712C7A542E5ADDBD8AEF1F9A754"/>
                                  </w:placeholder>
                                  <w:dataBinding w:prefixMappings="xmlns:ns0='http://purl.org/dc/elements/1.1/' xmlns:ns1='http://schemas.openxmlformats.org/package/2006/metadata/core-properties' " w:xpath="/ns1:coreProperties[1]/ns0:title[1]" w:storeItemID="{6C3C8BC8-F283-45AE-878A-BAB7291924A1}"/>
                                  <w:text/>
                                </w:sdtPr>
                                <w:sdtEndPr/>
                                <w:sdtContent>
                                  <w:p w14:paraId="3E185AA3" w14:textId="416079F0" w:rsidR="001C021D" w:rsidRPr="00663853" w:rsidRDefault="00663853">
                                    <w:pPr>
                                      <w:pStyle w:val="Title"/>
                                      <w:rPr>
                                        <w:sz w:val="160"/>
                                        <w:szCs w:val="16"/>
                                      </w:rPr>
                                    </w:pPr>
                                    <w:r w:rsidRPr="00663853">
                                      <w:rPr>
                                        <w:sz w:val="160"/>
                                        <w:szCs w:val="16"/>
                                      </w:rPr>
                                      <w:t>Cluster Hardening</w:t>
                                    </w:r>
                                  </w:p>
                                </w:sdtContent>
                              </w:sdt>
                              <w:p w14:paraId="63E4E68A" w14:textId="1189FC4A" w:rsidR="001C021D" w:rsidRDefault="001C021D" w:rsidP="00663853">
                                <w:pPr>
                                  <w:pStyle w:val="Subtitle"/>
                                  <w:ind w:left="144" w:right="72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232CA76" id="_x0000_t202" coordsize="21600,21600" o:spt="202" path="m,l,21600r21600,l21600,xe">
                    <v:stroke joinstyle="miter"/>
                    <v:path gradientshapeok="t" o:connecttype="rect"/>
                  </v:shapetype>
                  <v:shape id="Text Box 14" o:spid="_x0000_s1026" type="#_x0000_t202" alt="Report title" style="position:absolute;margin-left:0;margin-top:0;width:421.1pt;height:217.2pt;z-index:-251641856;visibility:visible;mso-wrap-style:square;mso-width-percent:1000;mso-height-percent:0;mso-left-percent:59;mso-wrap-distance-left:9pt;mso-wrap-distance-top:0;mso-wrap-distance-right:9pt;mso-wrap-distance-bottom:0;mso-position-horizontal-relative:page;mso-position-vertical:top;mso-position-vertical-relative:margin;mso-width-percent:100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" o:allowoverlap="f" filled="f" stroked="f" strokeweight=".5pt">
                    <v:textbox inset="0,0,0,0">
                      <w:txbxContent>
                        <w:sdt>
                          <w:sdtPr>
                            <w:rPr>
                              <w:sz w:val="160"/>
                              <w:szCs w:val="16"/>
                            </w:rPr>
                            <w:alias w:val="Title"/>
                            <w:tag w:val=""/>
                            <w:id w:val="2115015981"/>
                            <w:placeholder>
                              <w:docPart w:val="FF5AC712C7A542E5ADDBD8AEF1F9A754"/>
                            </w:placeholder>
                            <w:dataBinding w:prefixMappings="xmlns:ns0='http://purl.org/dc/elements/1.1/' xmlns:ns1='http://schemas.openxmlformats.org/package/2006/metadata/core-properties' " w:xpath="/ns1:coreProperties[1]/ns0:title[1]" w:storeItemID="{6C3C8BC8-F283-45AE-878A-BAB7291924A1}"/>
                            <w:text/>
                          </w:sdtPr>
                          <w:sdtEndPr/>
                          <w:sdtContent>
                            <w:p w14:paraId="3E185AA3" w14:textId="416079F0" w:rsidR="001C021D" w:rsidRPr="00663853" w:rsidRDefault="00663853">
                              <w:pPr>
                                <w:pStyle w:val="Title"/>
                                <w:rPr>
                                  <w:sz w:val="160"/>
                                  <w:szCs w:val="16"/>
                                </w:rPr>
                              </w:pPr>
                              <w:r w:rsidRPr="00663853">
                                <w:rPr>
                                  <w:sz w:val="160"/>
                                  <w:szCs w:val="16"/>
                                </w:rPr>
                                <w:t>Cluster Hardening</w:t>
                              </w:r>
                            </w:p>
                          </w:sdtContent>
                        </w:sdt>
                        <w:p w14:paraId="63E4E68A" w14:textId="1189FC4A" w:rsidR="001C021D" w:rsidRDefault="001C021D" w:rsidP="00663853">
                          <w:pPr>
                            <w:pStyle w:val="Subtitle"/>
                            <w:ind w:left="144" w:right="720"/>
                          </w:pPr>
                        </w:p>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14:anchorId="0B91BD84" wp14:editId="71203283">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D2069" w14:textId="77287C31" w:rsidR="001C021D" w:rsidRDefault="00F553F4">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663853">
                                      <w:t>DSTNY Engage</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1"/>
                                  <w:gridCol w:w="3592"/>
                                  <w:gridCol w:w="3592"/>
                                </w:tblGrid>
                                <w:tr w:rsidR="001C021D" w14:paraId="46AA797E" w14:textId="77777777" w:rsidTr="00663853">
                                  <w:trPr>
                                    <w:trHeight w:hRule="exact" w:val="144"/>
                                    <w:jc w:val="right"/>
                                  </w:trPr>
                                  <w:tc>
                                    <w:tcPr>
                                      <w:tcW w:w="1666" w:type="pct"/>
                                    </w:tcPr>
                                    <w:p w14:paraId="19415216" w14:textId="77777777" w:rsidR="001C021D" w:rsidRDefault="001C021D"/>
                                  </w:tc>
                                  <w:tc>
                                    <w:tcPr>
                                      <w:tcW w:w="1667" w:type="pct"/>
                                    </w:tcPr>
                                    <w:p w14:paraId="79F6C5DE" w14:textId="77777777" w:rsidR="001C021D" w:rsidRDefault="001C021D"/>
                                  </w:tc>
                                  <w:tc>
                                    <w:tcPr>
                                      <w:tcW w:w="1667" w:type="pct"/>
                                    </w:tcPr>
                                    <w:p w14:paraId="0B11D87A" w14:textId="77777777" w:rsidR="001C021D" w:rsidRDefault="001C021D"/>
                                  </w:tc>
                                </w:tr>
                                <w:tr w:rsidR="001C021D" w14:paraId="60222A2D" w14:textId="77777777" w:rsidTr="00663853">
                                  <w:trPr>
                                    <w:trHeight w:hRule="exact" w:val="86"/>
                                    <w:jc w:val="right"/>
                                  </w:trPr>
                                  <w:tc>
                                    <w:tcPr>
                                      <w:tcW w:w="1666" w:type="pct"/>
                                      <w:shd w:val="clear" w:color="auto" w:fill="000000" w:themeFill="text1"/>
                                    </w:tcPr>
                                    <w:p w14:paraId="1A4EF760" w14:textId="77777777" w:rsidR="001C021D" w:rsidRDefault="001C021D">
                                      <w:pPr>
                                        <w:pStyle w:val="Footer"/>
                                      </w:pPr>
                                    </w:p>
                                  </w:tc>
                                  <w:tc>
                                    <w:tcPr>
                                      <w:tcW w:w="1667" w:type="pct"/>
                                      <w:shd w:val="clear" w:color="auto" w:fill="000000" w:themeFill="text1"/>
                                    </w:tcPr>
                                    <w:p w14:paraId="6274D03A" w14:textId="77777777" w:rsidR="001C021D" w:rsidRDefault="001C021D">
                                      <w:pPr>
                                        <w:pStyle w:val="Footer"/>
                                      </w:pPr>
                                    </w:p>
                                  </w:tc>
                                  <w:tc>
                                    <w:tcPr>
                                      <w:tcW w:w="1667" w:type="pct"/>
                                      <w:shd w:val="clear" w:color="auto" w:fill="000000" w:themeFill="text1"/>
                                    </w:tcPr>
                                    <w:p w14:paraId="36651D4F" w14:textId="77777777" w:rsidR="001C021D" w:rsidRDefault="001C021D">
                                      <w:pPr>
                                        <w:pStyle w:val="Footer"/>
                                      </w:pPr>
                                    </w:p>
                                  </w:tc>
                                </w:tr>
                              </w:tbl>
                              <w:p w14:paraId="19B8EF52" w14:textId="77777777" w:rsidR="001C021D" w:rsidRDefault="001C021D">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0B91BD84"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" o:allowoverlap="f" filled="f" stroked="f" strokeweight=".5pt">
                    <v:textbox inset="0,0,0,0">
                      <w:txbxContent>
                        <w:p w14:paraId="772D2069" w14:textId="77287C31" w:rsidR="001C021D" w:rsidRDefault="00F553F4">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663853">
                                <w:t>DSTNY Engage</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1"/>
                            <w:gridCol w:w="3592"/>
                            <w:gridCol w:w="3592"/>
                          </w:tblGrid>
                          <w:tr w:rsidR="001C021D" w14:paraId="46AA797E" w14:textId="77777777" w:rsidTr="00663853">
                            <w:trPr>
                              <w:trHeight w:hRule="exact" w:val="144"/>
                              <w:jc w:val="right"/>
                            </w:trPr>
                            <w:tc>
                              <w:tcPr>
                                <w:tcW w:w="1666" w:type="pct"/>
                              </w:tcPr>
                              <w:p w14:paraId="19415216" w14:textId="77777777" w:rsidR="001C021D" w:rsidRDefault="001C021D"/>
                            </w:tc>
                            <w:tc>
                              <w:tcPr>
                                <w:tcW w:w="1667" w:type="pct"/>
                              </w:tcPr>
                              <w:p w14:paraId="79F6C5DE" w14:textId="77777777" w:rsidR="001C021D" w:rsidRDefault="001C021D"/>
                            </w:tc>
                            <w:tc>
                              <w:tcPr>
                                <w:tcW w:w="1667" w:type="pct"/>
                              </w:tcPr>
                              <w:p w14:paraId="0B11D87A" w14:textId="77777777" w:rsidR="001C021D" w:rsidRDefault="001C021D"/>
                            </w:tc>
                          </w:tr>
                          <w:tr w:rsidR="001C021D" w14:paraId="60222A2D" w14:textId="77777777" w:rsidTr="00663853">
                            <w:trPr>
                              <w:trHeight w:hRule="exact" w:val="86"/>
                              <w:jc w:val="right"/>
                            </w:trPr>
                            <w:tc>
                              <w:tcPr>
                                <w:tcW w:w="1666" w:type="pct"/>
                                <w:shd w:val="clear" w:color="auto" w:fill="000000" w:themeFill="text1"/>
                              </w:tcPr>
                              <w:p w14:paraId="1A4EF760" w14:textId="77777777" w:rsidR="001C021D" w:rsidRDefault="001C021D">
                                <w:pPr>
                                  <w:pStyle w:val="Footer"/>
                                </w:pPr>
                              </w:p>
                            </w:tc>
                            <w:tc>
                              <w:tcPr>
                                <w:tcW w:w="1667" w:type="pct"/>
                                <w:shd w:val="clear" w:color="auto" w:fill="000000" w:themeFill="text1"/>
                              </w:tcPr>
                              <w:p w14:paraId="6274D03A" w14:textId="77777777" w:rsidR="001C021D" w:rsidRDefault="001C021D">
                                <w:pPr>
                                  <w:pStyle w:val="Footer"/>
                                </w:pPr>
                              </w:p>
                            </w:tc>
                            <w:tc>
                              <w:tcPr>
                                <w:tcW w:w="1667" w:type="pct"/>
                                <w:shd w:val="clear" w:color="auto" w:fill="000000" w:themeFill="text1"/>
                              </w:tcPr>
                              <w:p w14:paraId="36651D4F" w14:textId="77777777" w:rsidR="001C021D" w:rsidRDefault="001C021D">
                                <w:pPr>
                                  <w:pStyle w:val="Footer"/>
                                </w:pPr>
                              </w:p>
                            </w:tc>
                          </w:tr>
                        </w:tbl>
                        <w:p w14:paraId="19B8EF52" w14:textId="77777777" w:rsidR="001C021D" w:rsidRDefault="001C021D">
                          <w:pPr>
                            <w:pStyle w:val="NoSpacing"/>
                          </w:pPr>
                        </w:p>
                      </w:txbxContent>
                    </v:textbox>
                    <w10:wrap type="square" anchorx="page" anchory="margin"/>
                  </v:shape>
                </w:pict>
              </mc:Fallback>
            </mc:AlternateContent>
          </w:r>
        </w:p>
        <w:p w14:paraId="6E652991" w14:textId="77777777" w:rsidR="001C021D" w:rsidRDefault="00F553F4">
          <w:pPr>
            <w:rPr>
              <w:b/>
              <w:bCs/>
            </w:rPr>
          </w:pPr>
          <w:r>
            <w:br w:type="page"/>
          </w:r>
        </w:p>
      </w:sdtContent>
    </w:sdt>
    <w:sdt>
      <w:sdtPr>
        <w:rPr>
          <w:rFonts w:asciiTheme="minorHAnsi" w:eastAsiaTheme="minorEastAsia" w:hAnsiTheme="minorHAnsi" w:cstheme="minorBidi"/>
          <w:b w:val="0"/>
          <w:color w:val="404040" w:themeColor="text1" w:themeTint="BF"/>
          <w:kern w:val="0"/>
          <w:sz w:val="20"/>
        </w:rPr>
        <w:id w:val="1866023298"/>
        <w:docPartObj>
          <w:docPartGallery w:val="Table of Contents"/>
          <w:docPartUnique/>
        </w:docPartObj>
      </w:sdtPr>
      <w:sdtEndPr>
        <w:rPr>
          <w:noProof/>
        </w:rPr>
      </w:sdtEndPr>
      <w:sdtContent>
        <w:p w14:paraId="39F89CCF" w14:textId="77777777" w:rsidR="001C021D" w:rsidRDefault="00F553F4">
          <w:pPr>
            <w:pStyle w:val="TOCHeading"/>
          </w:pPr>
          <w:r>
            <w:t>Contents</w:t>
          </w:r>
        </w:p>
        <w:p w14:paraId="11A471DE" w14:textId="0346A899" w:rsidR="001C021D" w:rsidRDefault="00663853">
          <w:pPr>
            <w:pStyle w:val="TOC1"/>
            <w:rPr>
              <w:color w:val="auto"/>
              <w:kern w:val="0"/>
              <w:sz w:val="22"/>
              <w:szCs w:val="22"/>
            </w:rPr>
          </w:pPr>
          <w:r>
            <w:rPr>
              <w:color w:val="7F7F7F" w:themeColor="text1" w:themeTint="80"/>
              <w:sz w:val="22"/>
            </w:rPr>
            <w:t>I</w:t>
          </w:r>
          <w:r w:rsidR="00F553F4">
            <w:rPr>
              <w:color w:val="7F7F7F" w:themeColor="text1" w:themeTint="80"/>
              <w:sz w:val="22"/>
            </w:rPr>
            <w:fldChar w:fldCharType="begin"/>
          </w:r>
          <w:r w:rsidR="00F553F4">
            <w:instrText xml:space="preserve"> TOC \o "1-1" \h \z \u </w:instrText>
          </w:r>
          <w:r w:rsidR="00F553F4">
            <w:rPr>
              <w:color w:val="7F7F7F" w:themeColor="text1" w:themeTint="80"/>
              <w:sz w:val="22"/>
            </w:rPr>
            <w:fldChar w:fldCharType="separate"/>
          </w:r>
          <w:hyperlink w:anchor="_Toc321140622" w:history="1">
            <w:r w:rsidRPr="00663853">
              <w:t>ntroduction</w:t>
            </w:r>
            <w:r w:rsidR="00F553F4">
              <w:rPr>
                <w:webHidden/>
              </w:rPr>
              <w:tab/>
            </w:r>
          </w:hyperlink>
        </w:p>
        <w:p w14:paraId="6CB0FBC1" w14:textId="32F3E003" w:rsidR="001C021D" w:rsidRDefault="00F553F4">
          <w:pPr>
            <w:pStyle w:val="TOC1"/>
            <w:rPr>
              <w:color w:val="auto"/>
              <w:kern w:val="0"/>
              <w:sz w:val="22"/>
              <w:szCs w:val="22"/>
            </w:rPr>
          </w:pPr>
          <w:hyperlink w:anchor="_Toc321140623" w:history="1">
            <w:r w:rsidR="00663853" w:rsidRPr="00663853">
              <w:t>Cluster Setup and Configuration</w:t>
            </w:r>
            <w:r>
              <w:rPr>
                <w:webHidden/>
              </w:rPr>
              <w:tab/>
            </w:r>
          </w:hyperlink>
        </w:p>
        <w:p w14:paraId="5CB71E76" w14:textId="678B5FC3" w:rsidR="001C021D" w:rsidRDefault="00F553F4">
          <w:pPr>
            <w:pStyle w:val="TOC1"/>
            <w:rPr>
              <w:color w:val="auto"/>
              <w:kern w:val="0"/>
              <w:sz w:val="22"/>
              <w:szCs w:val="22"/>
            </w:rPr>
          </w:pPr>
          <w:hyperlink w:anchor="_Toc321140624" w:history="1">
            <w:r w:rsidR="00663853" w:rsidRPr="00663853">
              <w:t>Node Security</w:t>
            </w:r>
            <w:r>
              <w:rPr>
                <w:webHidden/>
              </w:rPr>
              <w:tab/>
            </w:r>
          </w:hyperlink>
        </w:p>
        <w:p w14:paraId="78187EBD" w14:textId="27152DA9" w:rsidR="001C021D" w:rsidRDefault="00F553F4">
          <w:pPr>
            <w:pStyle w:val="TOC1"/>
            <w:rPr>
              <w:color w:val="auto"/>
              <w:kern w:val="0"/>
              <w:sz w:val="22"/>
              <w:szCs w:val="22"/>
            </w:rPr>
          </w:pPr>
          <w:hyperlink w:anchor="_Toc321140625" w:history="1">
            <w:r w:rsidR="00663853" w:rsidRPr="00663853">
              <w:t>Network Policies</w:t>
            </w:r>
            <w:r>
              <w:rPr>
                <w:webHidden/>
              </w:rPr>
              <w:tab/>
            </w:r>
          </w:hyperlink>
        </w:p>
        <w:p w14:paraId="5EC30BC0" w14:textId="69BF911A" w:rsidR="001C021D" w:rsidRDefault="00F553F4">
          <w:pPr>
            <w:pStyle w:val="TOC1"/>
            <w:rPr>
              <w:color w:val="auto"/>
              <w:kern w:val="0"/>
              <w:sz w:val="22"/>
              <w:szCs w:val="22"/>
            </w:rPr>
          </w:pPr>
          <w:hyperlink w:anchor="_Toc321140626" w:history="1">
            <w:r w:rsidR="00663853" w:rsidRPr="00663853">
              <w:t>API Server Security</w:t>
            </w:r>
            <w:r>
              <w:rPr>
                <w:webHidden/>
              </w:rPr>
              <w:tab/>
            </w:r>
          </w:hyperlink>
        </w:p>
        <w:p w14:paraId="7BA69E96" w14:textId="4829C007" w:rsidR="001C021D" w:rsidRDefault="00F553F4">
          <w:pPr>
            <w:pStyle w:val="TOC1"/>
            <w:rPr>
              <w:color w:val="auto"/>
              <w:kern w:val="0"/>
              <w:sz w:val="22"/>
              <w:szCs w:val="22"/>
            </w:rPr>
          </w:pPr>
          <w:hyperlink w:anchor="_Toc321140627" w:history="1">
            <w:r w:rsidR="00663853" w:rsidRPr="00663853">
              <w:t>Image Security</w:t>
            </w:r>
            <w:r>
              <w:rPr>
                <w:webHidden/>
              </w:rPr>
              <w:tab/>
            </w:r>
          </w:hyperlink>
        </w:p>
        <w:p w14:paraId="421ED887" w14:textId="183AD798" w:rsidR="001C021D" w:rsidRDefault="00F553F4">
          <w:pPr>
            <w:pStyle w:val="TOC1"/>
          </w:pPr>
          <w:hyperlink w:anchor="_Toc321140628" w:history="1">
            <w:r w:rsidR="00663853" w:rsidRPr="00663853">
              <w:t>Pod Security</w:t>
            </w:r>
            <w:r>
              <w:rPr>
                <w:webHidden/>
              </w:rPr>
              <w:tab/>
            </w:r>
          </w:hyperlink>
        </w:p>
        <w:p w14:paraId="4913ED57" w14:textId="205D4F1D" w:rsidR="00663853" w:rsidRDefault="00663853" w:rsidP="00663853">
          <w:pPr>
            <w:pStyle w:val="TOC1"/>
          </w:pPr>
          <w:hyperlink w:anchor="_Toc321140628" w:history="1">
            <w:r w:rsidRPr="00663853">
              <w:t>Secrets Management</w:t>
            </w:r>
            <w:r>
              <w:rPr>
                <w:webHidden/>
              </w:rPr>
              <w:tab/>
            </w:r>
          </w:hyperlink>
        </w:p>
        <w:p w14:paraId="1C84F28E" w14:textId="0109A139" w:rsidR="00663853" w:rsidRDefault="00663853" w:rsidP="00663853">
          <w:pPr>
            <w:pStyle w:val="TOC1"/>
          </w:pPr>
          <w:hyperlink w:anchor="_Toc321140628" w:history="1">
            <w:r w:rsidRPr="00663853">
              <w:t>Logging and Monitoring</w:t>
            </w:r>
            <w:r>
              <w:rPr>
                <w:webHidden/>
              </w:rPr>
              <w:tab/>
            </w:r>
          </w:hyperlink>
        </w:p>
        <w:p w14:paraId="335A0428" w14:textId="21FB58FA" w:rsidR="00663853" w:rsidRDefault="00663853" w:rsidP="00663853">
          <w:pPr>
            <w:pStyle w:val="TOC1"/>
          </w:pPr>
          <w:hyperlink w:anchor="_Toc321140628" w:history="1">
            <w:r w:rsidRPr="00663853">
              <w:t>Backup and Disaster Recovery</w:t>
            </w:r>
            <w:r>
              <w:rPr>
                <w:webHidden/>
              </w:rPr>
              <w:tab/>
            </w:r>
          </w:hyperlink>
        </w:p>
        <w:p w14:paraId="1F5E52D1" w14:textId="6E445700" w:rsidR="00663853" w:rsidRDefault="00663853" w:rsidP="00663853">
          <w:pPr>
            <w:pStyle w:val="TOC1"/>
          </w:pPr>
          <w:hyperlink w:anchor="_Toc321140628" w:history="1">
            <w:r w:rsidRPr="00663853">
              <w:t>Hardening Tools and Scripts</w:t>
            </w:r>
            <w:r>
              <w:rPr>
                <w:webHidden/>
              </w:rPr>
              <w:tab/>
            </w:r>
          </w:hyperlink>
        </w:p>
        <w:p w14:paraId="009BDF11" w14:textId="09DEC530" w:rsidR="00663853" w:rsidRDefault="00663853" w:rsidP="00663853">
          <w:pPr>
            <w:pStyle w:val="TOC1"/>
          </w:pPr>
          <w:hyperlink w:anchor="_Toc321140628" w:history="1">
            <w:r w:rsidRPr="00663853">
              <w:t>Security Updates and Maintenance</w:t>
            </w:r>
            <w:r>
              <w:rPr>
                <w:webHidden/>
              </w:rPr>
              <w:tab/>
            </w:r>
          </w:hyperlink>
        </w:p>
        <w:p w14:paraId="76C9390F" w14:textId="432AEE19" w:rsidR="00663853" w:rsidRDefault="00663853" w:rsidP="00663853">
          <w:pPr>
            <w:pStyle w:val="TOC1"/>
          </w:pPr>
          <w:hyperlink w:anchor="_Toc321140628" w:history="1">
            <w:r w:rsidRPr="00663853">
              <w:t>User and Role Management</w:t>
            </w:r>
            <w:r>
              <w:rPr>
                <w:webHidden/>
              </w:rPr>
              <w:tab/>
            </w:r>
          </w:hyperlink>
        </w:p>
        <w:p w14:paraId="209EE2E6" w14:textId="4DB9C5EB" w:rsidR="00663853" w:rsidRDefault="00663853" w:rsidP="00663853">
          <w:pPr>
            <w:pStyle w:val="TOC1"/>
          </w:pPr>
          <w:hyperlink w:anchor="_Toc321140628" w:history="1">
            <w:r w:rsidRPr="00663853">
              <w:t>Physical Security and Network Segmentation</w:t>
            </w:r>
            <w:r>
              <w:rPr>
                <w:webHidden/>
              </w:rPr>
              <w:tab/>
            </w:r>
          </w:hyperlink>
        </w:p>
        <w:p w14:paraId="0A734688" w14:textId="0039A376" w:rsidR="00663853" w:rsidRDefault="00663853" w:rsidP="00663853">
          <w:pPr>
            <w:pStyle w:val="TOC1"/>
          </w:pPr>
          <w:hyperlink w:anchor="_Toc321140628" w:history="1">
            <w:r w:rsidRPr="00663853">
              <w:t>Education and Training</w:t>
            </w:r>
            <w:r>
              <w:rPr>
                <w:webHidden/>
              </w:rPr>
              <w:tab/>
            </w:r>
          </w:hyperlink>
        </w:p>
        <w:p w14:paraId="036592FF" w14:textId="31F8F9D7" w:rsidR="00663853" w:rsidRDefault="00663853" w:rsidP="00663853">
          <w:pPr>
            <w:pStyle w:val="TOC1"/>
          </w:pPr>
          <w:hyperlink w:anchor="_Toc321140628" w:history="1">
            <w:r w:rsidRPr="00663853">
              <w:t>Conclusion</w:t>
            </w:r>
            <w:r>
              <w:rPr>
                <w:webHidden/>
              </w:rPr>
              <w:tab/>
            </w:r>
          </w:hyperlink>
        </w:p>
        <w:p w14:paraId="34658C95" w14:textId="77777777" w:rsidR="001C021D" w:rsidRDefault="00F553F4">
          <w:pPr>
            <w:spacing w:before="40" w:after="160" w:line="288" w:lineRule="auto"/>
            <w:rPr>
              <w:b/>
              <w:bCs/>
              <w:noProof/>
            </w:rPr>
          </w:pPr>
          <w:r>
            <w:fldChar w:fldCharType="end"/>
          </w:r>
        </w:p>
      </w:sdtContent>
    </w:sdt>
    <w:p w14:paraId="36CF0C4B" w14:textId="77777777" w:rsidR="001C021D" w:rsidRDefault="001C021D"/>
    <w:p w14:paraId="40175CC2" w14:textId="77777777" w:rsidR="001C021D" w:rsidRDefault="001C021D">
      <w:pPr>
        <w:sectPr w:rsidR="001C021D">
          <w:headerReference w:type="default" r:id="rId10"/>
          <w:pgSz w:w="12240" w:h="15840" w:code="1"/>
          <w:pgMar w:top="1080" w:right="720" w:bottom="720" w:left="3096" w:header="1080" w:footer="720" w:gutter="0"/>
          <w:pgNumType w:fmt="lowerRoman" w:start="0"/>
          <w:cols w:space="708"/>
          <w:titlePg/>
          <w:docGrid w:linePitch="360"/>
        </w:sectPr>
      </w:pPr>
    </w:p>
    <w:p w14:paraId="62DBB81B" w14:textId="60786A7C" w:rsidR="001C021D" w:rsidRDefault="00663853" w:rsidP="00663853">
      <w:pPr>
        <w:pStyle w:val="Heading1"/>
      </w:pPr>
      <w:r w:rsidRPr="00663853">
        <w:lastRenderedPageBreak/>
        <w:t>Introduction</w:t>
      </w:r>
    </w:p>
    <w:p w14:paraId="2B9BB1DA" w14:textId="77777777" w:rsidR="00663853" w:rsidRDefault="00663853" w:rsidP="00663853"/>
    <w:p w14:paraId="5DE3D3D6" w14:textId="77777777" w:rsidR="00663853" w:rsidRDefault="00663853" w:rsidP="00663853"/>
    <w:p w14:paraId="205388CC" w14:textId="035EEA2B" w:rsidR="00663853" w:rsidRDefault="00663853" w:rsidP="00663853">
      <w:r w:rsidRPr="00663853">
        <w:t>In today's technology landscape, ensuring the security of your Kubernetes cluster is paramount. This guideline outlines a comprehensive approach to hardening an on-premises Kubernetes cluster, safeguarding your applications and data from potential threats.</w:t>
      </w:r>
    </w:p>
    <w:p w14:paraId="5F8795EB" w14:textId="77777777" w:rsidR="00663853" w:rsidRDefault="00663853" w:rsidP="00663853"/>
    <w:p w14:paraId="2D2464CB" w14:textId="127AA621" w:rsidR="00663853" w:rsidRDefault="00663853" w:rsidP="00663853">
      <w:r w:rsidRPr="00663853">
        <w:t>Kubernetes security is crucial to ensure the integrity, availability, and confidentiality of your applications and data.</w:t>
      </w:r>
    </w:p>
    <w:p w14:paraId="6A155454" w14:textId="77777777" w:rsidR="006A66C6" w:rsidRDefault="006A66C6" w:rsidP="006A66C6">
      <w:r>
        <w:t>In today's interconnected and dynamic digital landscape, organizations are increasingly leveraging container orchestration platforms like Kubernetes to manage, deploy, and scale their applications. While Kubernetes offers unparalleled benefits in terms of flexibility, scalability, and agility, it also introduces new challenges in ensuring the security and integrity of your infrastructure and applications.</w:t>
      </w:r>
    </w:p>
    <w:p w14:paraId="4F50FFD1" w14:textId="77777777" w:rsidR="006A66C6" w:rsidRDefault="006A66C6" w:rsidP="006A66C6"/>
    <w:p w14:paraId="7FDE781F" w14:textId="7172E4F1" w:rsidR="006A66C6" w:rsidRDefault="006A66C6" w:rsidP="006A66C6">
      <w:r>
        <w:t>As businesses embrace the power of Kubernetes, they must simultaneously confront the escalating threats posed by cybercriminals and malicious actors. Breaches in a Kubernetes environment can have severe consequences, ranging from unauthorized access to sensitive data, service disruption, and even compromising the entire cluster's security posture. This comprehensive guideline is designed to empower organizations with the knowledge and tools required to fortify their on-premises Kubernetes clusters against potential threats.</w:t>
      </w:r>
    </w:p>
    <w:p w14:paraId="68B4BF41" w14:textId="77777777" w:rsidR="006A66C6" w:rsidRDefault="006A66C6" w:rsidP="006A66C6"/>
    <w:p w14:paraId="7B1D9170" w14:textId="77777777" w:rsidR="006A66C6" w:rsidRDefault="006A66C6" w:rsidP="006A66C6"/>
    <w:p w14:paraId="6618B159" w14:textId="77777777" w:rsidR="006A66C6" w:rsidRDefault="006A66C6" w:rsidP="006A66C6"/>
    <w:p w14:paraId="7902A2D8" w14:textId="77777777" w:rsidR="006A66C6" w:rsidRDefault="006A66C6" w:rsidP="006A66C6"/>
    <w:p w14:paraId="227D01FD" w14:textId="77777777" w:rsidR="006A66C6" w:rsidRDefault="006A66C6" w:rsidP="006A66C6"/>
    <w:p w14:paraId="63D93B6E" w14:textId="769D3BDE" w:rsidR="006A66C6" w:rsidRDefault="006A66C6" w:rsidP="006A66C6">
      <w:pPr>
        <w:pStyle w:val="Heading1"/>
      </w:pPr>
      <w:r w:rsidRPr="006A66C6">
        <w:lastRenderedPageBreak/>
        <w:t>Cluster Setup and Configuration</w:t>
      </w:r>
    </w:p>
    <w:p w14:paraId="3CB613E6" w14:textId="77777777" w:rsidR="006A66C6" w:rsidRDefault="006A66C6" w:rsidP="006A66C6">
      <w:pPr>
        <w:rPr>
          <w:rFonts w:asciiTheme="majorHAnsi" w:eastAsiaTheme="majorEastAsia" w:hAnsiTheme="majorHAnsi" w:cstheme="majorBidi"/>
          <w:b/>
          <w:bCs/>
          <w:color w:val="000000" w:themeColor="text1"/>
          <w:sz w:val="40"/>
        </w:rPr>
      </w:pPr>
    </w:p>
    <w:p w14:paraId="7A5007E0" w14:textId="5DA801BC" w:rsidR="006A66C6" w:rsidRDefault="006A66C6" w:rsidP="006A66C6">
      <w:pPr>
        <w:tabs>
          <w:tab w:val="left" w:pos="1787"/>
        </w:tabs>
      </w:pPr>
      <w:r>
        <w:t>Creating a secure foundation is paramount to ensuring the overall security of your Kubernetes cluster. The initial setup and configuration choices lay the groundwork for subsequent security measures. This section outlines key considerations and best practices to follow during the setup phase.</w:t>
      </w:r>
    </w:p>
    <w:p w14:paraId="6B4B0D4A" w14:textId="77777777" w:rsidR="006A66C6" w:rsidRPr="006A66C6" w:rsidRDefault="006A66C6" w:rsidP="006A66C6">
      <w:pPr>
        <w:tabs>
          <w:tab w:val="left" w:pos="1787"/>
        </w:tabs>
        <w:rPr>
          <w:b/>
          <w:bCs/>
          <w:u w:val="single"/>
        </w:rPr>
      </w:pPr>
      <w:r w:rsidRPr="006A66C6">
        <w:rPr>
          <w:b/>
          <w:bCs/>
          <w:u w:val="single"/>
        </w:rPr>
        <w:t>Minimal Installation</w:t>
      </w:r>
    </w:p>
    <w:p w14:paraId="3949C5E5" w14:textId="77777777" w:rsidR="006A66C6" w:rsidRDefault="006A66C6" w:rsidP="006A66C6">
      <w:pPr>
        <w:tabs>
          <w:tab w:val="left" w:pos="1787"/>
        </w:tabs>
      </w:pPr>
    </w:p>
    <w:p w14:paraId="5E39BF53" w14:textId="77777777" w:rsidR="006A66C6" w:rsidRDefault="006A66C6" w:rsidP="006A66C6">
      <w:pPr>
        <w:tabs>
          <w:tab w:val="left" w:pos="1787"/>
        </w:tabs>
      </w:pPr>
      <w:r>
        <w:t>Start with a minimal installation of Kubernetes to reduce the attack surface. Include only the necessary components required for your applications. Avoid installing unnecessary features that could potentially introduce security vulnerabilities.</w:t>
      </w:r>
    </w:p>
    <w:p w14:paraId="686DCAE3" w14:textId="77777777" w:rsidR="006A66C6" w:rsidRPr="006A66C6" w:rsidRDefault="006A66C6" w:rsidP="006A66C6">
      <w:pPr>
        <w:tabs>
          <w:tab w:val="left" w:pos="1787"/>
        </w:tabs>
        <w:rPr>
          <w:b/>
          <w:bCs/>
          <w:u w:val="single"/>
        </w:rPr>
      </w:pPr>
      <w:r w:rsidRPr="006A66C6">
        <w:rPr>
          <w:b/>
          <w:bCs/>
          <w:u w:val="single"/>
        </w:rPr>
        <w:t>Strong Authentication and Authorization</w:t>
      </w:r>
    </w:p>
    <w:p w14:paraId="570D4A58" w14:textId="77777777" w:rsidR="006A66C6" w:rsidRDefault="006A66C6" w:rsidP="006A66C6">
      <w:pPr>
        <w:tabs>
          <w:tab w:val="left" w:pos="1787"/>
        </w:tabs>
      </w:pPr>
    </w:p>
    <w:p w14:paraId="33E9F0AE" w14:textId="77777777" w:rsidR="006A66C6" w:rsidRDefault="006A66C6" w:rsidP="006A66C6">
      <w:pPr>
        <w:tabs>
          <w:tab w:val="left" w:pos="1787"/>
        </w:tabs>
      </w:pPr>
      <w:r>
        <w:t>Implement strong authentication and authorization mechanisms to control access to your cluster. Utilize Kubernetes' Role-Based Access Control (RBAC) to define fine-grained permissions based on user roles and responsibilities. Assign the principle of least privilege, ensuring that users and components have only the permissions they need to perform their tasks.</w:t>
      </w:r>
    </w:p>
    <w:p w14:paraId="30C30D77" w14:textId="77777777" w:rsidR="006A66C6" w:rsidRPr="006A66C6" w:rsidRDefault="006A66C6" w:rsidP="006A66C6">
      <w:pPr>
        <w:tabs>
          <w:tab w:val="left" w:pos="1787"/>
        </w:tabs>
        <w:rPr>
          <w:b/>
          <w:bCs/>
          <w:u w:val="single"/>
        </w:rPr>
      </w:pPr>
      <w:r w:rsidRPr="006A66C6">
        <w:rPr>
          <w:b/>
          <w:bCs/>
          <w:u w:val="single"/>
        </w:rPr>
        <w:t>Disable Default or Unnecessary Services</w:t>
      </w:r>
    </w:p>
    <w:p w14:paraId="45E8684B" w14:textId="77777777" w:rsidR="006A66C6" w:rsidRDefault="006A66C6" w:rsidP="006A66C6">
      <w:pPr>
        <w:tabs>
          <w:tab w:val="left" w:pos="1787"/>
        </w:tabs>
      </w:pPr>
    </w:p>
    <w:p w14:paraId="7FF5EBD2" w14:textId="77777777" w:rsidR="006A66C6" w:rsidRDefault="006A66C6" w:rsidP="006A66C6">
      <w:pPr>
        <w:tabs>
          <w:tab w:val="left" w:pos="1787"/>
        </w:tabs>
      </w:pPr>
      <w:r>
        <w:t>Disable or remove default services or features that you don't intend to use. Kubernetes often comes with optional services enabled by default, such as the Kubernetes Dashboard or insecure APIs. Disable these services if they are not necessary for your use case to minimize potential attack vectors.</w:t>
      </w:r>
    </w:p>
    <w:p w14:paraId="35B58548" w14:textId="77777777" w:rsidR="006A66C6" w:rsidRDefault="006A66C6" w:rsidP="006A66C6">
      <w:pPr>
        <w:tabs>
          <w:tab w:val="left" w:pos="1787"/>
        </w:tabs>
        <w:rPr>
          <w:b/>
          <w:bCs/>
          <w:u w:val="single"/>
        </w:rPr>
      </w:pPr>
    </w:p>
    <w:p w14:paraId="5DF806E1" w14:textId="77777777" w:rsidR="006A66C6" w:rsidRDefault="006A66C6" w:rsidP="006A66C6">
      <w:pPr>
        <w:tabs>
          <w:tab w:val="left" w:pos="1787"/>
        </w:tabs>
        <w:rPr>
          <w:b/>
          <w:bCs/>
          <w:u w:val="single"/>
        </w:rPr>
      </w:pPr>
    </w:p>
    <w:p w14:paraId="1864CAAE" w14:textId="57CFE7AF" w:rsidR="006A66C6" w:rsidRPr="006A66C6" w:rsidRDefault="006A66C6" w:rsidP="006A66C6">
      <w:pPr>
        <w:tabs>
          <w:tab w:val="left" w:pos="1787"/>
        </w:tabs>
        <w:rPr>
          <w:b/>
          <w:bCs/>
          <w:u w:val="single"/>
        </w:rPr>
      </w:pPr>
      <w:r w:rsidRPr="006A66C6">
        <w:rPr>
          <w:b/>
          <w:bCs/>
          <w:u w:val="single"/>
        </w:rPr>
        <w:lastRenderedPageBreak/>
        <w:t>Use Secure Network Configuration</w:t>
      </w:r>
    </w:p>
    <w:p w14:paraId="6DC0448F" w14:textId="77777777" w:rsidR="006A66C6" w:rsidRDefault="006A66C6" w:rsidP="006A66C6">
      <w:pPr>
        <w:tabs>
          <w:tab w:val="left" w:pos="1787"/>
        </w:tabs>
      </w:pPr>
    </w:p>
    <w:p w14:paraId="04130981" w14:textId="77777777" w:rsidR="006A66C6" w:rsidRDefault="006A66C6" w:rsidP="006A66C6">
      <w:pPr>
        <w:tabs>
          <w:tab w:val="left" w:pos="1787"/>
        </w:tabs>
      </w:pPr>
      <w:r>
        <w:t>Configure network policies to control communication between pods and namespaces. Utilize a network policy provider such as Calico or Cilium to define and enforce communication rules. Implement network segmentation to isolate your Kubernetes cluster from other resources, limiting lateral movement in case of a breach.</w:t>
      </w:r>
    </w:p>
    <w:p w14:paraId="69604E89" w14:textId="77777777" w:rsidR="006A66C6" w:rsidRPr="006A66C6" w:rsidRDefault="006A66C6" w:rsidP="006A66C6">
      <w:pPr>
        <w:tabs>
          <w:tab w:val="left" w:pos="1787"/>
        </w:tabs>
        <w:rPr>
          <w:b/>
          <w:bCs/>
          <w:u w:val="single"/>
        </w:rPr>
      </w:pPr>
      <w:r w:rsidRPr="006A66C6">
        <w:rPr>
          <w:b/>
          <w:bCs/>
          <w:u w:val="single"/>
        </w:rPr>
        <w:t>Centralized Logging and Auditing</w:t>
      </w:r>
    </w:p>
    <w:p w14:paraId="2EB1D236" w14:textId="77777777" w:rsidR="006A66C6" w:rsidRDefault="006A66C6" w:rsidP="006A66C6">
      <w:pPr>
        <w:tabs>
          <w:tab w:val="left" w:pos="1787"/>
        </w:tabs>
      </w:pPr>
    </w:p>
    <w:p w14:paraId="76DA1F6E" w14:textId="77777777" w:rsidR="006A66C6" w:rsidRDefault="006A66C6" w:rsidP="006A66C6">
      <w:pPr>
        <w:tabs>
          <w:tab w:val="left" w:pos="1787"/>
        </w:tabs>
      </w:pPr>
      <w:r>
        <w:t>Set up centralized logging and auditing to capture activity across the cluster. Collect logs from various components and store them securely for analysis and troubleshooting. Utilize tools like Fluentd, Elasticsearch, and Kibana to establish a comprehensive logging solution.</w:t>
      </w:r>
    </w:p>
    <w:p w14:paraId="28F4B98C" w14:textId="77777777" w:rsidR="006A66C6" w:rsidRPr="006A66C6" w:rsidRDefault="006A66C6" w:rsidP="006A66C6">
      <w:pPr>
        <w:tabs>
          <w:tab w:val="left" w:pos="1787"/>
        </w:tabs>
        <w:rPr>
          <w:b/>
          <w:bCs/>
          <w:u w:val="single"/>
        </w:rPr>
      </w:pPr>
      <w:r w:rsidRPr="006A66C6">
        <w:rPr>
          <w:b/>
          <w:bCs/>
          <w:u w:val="single"/>
        </w:rPr>
        <w:t>Implement Pod Security Policies (PSPs)</w:t>
      </w:r>
    </w:p>
    <w:p w14:paraId="4F7EE9A1" w14:textId="77777777" w:rsidR="006A66C6" w:rsidRDefault="006A66C6" w:rsidP="006A66C6">
      <w:pPr>
        <w:tabs>
          <w:tab w:val="left" w:pos="1787"/>
        </w:tabs>
      </w:pPr>
    </w:p>
    <w:p w14:paraId="52D5A10D" w14:textId="77777777" w:rsidR="006A66C6" w:rsidRDefault="006A66C6" w:rsidP="006A66C6">
      <w:pPr>
        <w:tabs>
          <w:tab w:val="left" w:pos="1787"/>
        </w:tabs>
      </w:pPr>
      <w:r>
        <w:t>Consider implementing Pod Security Policies (PSPs) or using tools like Open Policy Agent (OPA) and Gatekeeper to define and enforce security policies for pods. PSPs enable you to restrict pod privileges, ensuring that only pods meeting certain security requirements are allowed to run.</w:t>
      </w:r>
    </w:p>
    <w:p w14:paraId="68904836" w14:textId="77777777" w:rsidR="006A66C6" w:rsidRPr="006A66C6" w:rsidRDefault="006A66C6" w:rsidP="006A66C6">
      <w:pPr>
        <w:tabs>
          <w:tab w:val="left" w:pos="1787"/>
        </w:tabs>
        <w:rPr>
          <w:b/>
          <w:bCs/>
          <w:u w:val="single"/>
        </w:rPr>
      </w:pPr>
      <w:r w:rsidRPr="006A66C6">
        <w:rPr>
          <w:b/>
          <w:bCs/>
          <w:u w:val="single"/>
        </w:rPr>
        <w:t>Continuous Monitoring</w:t>
      </w:r>
    </w:p>
    <w:p w14:paraId="022F2D51" w14:textId="77777777" w:rsidR="006A66C6" w:rsidRDefault="006A66C6" w:rsidP="006A66C6">
      <w:pPr>
        <w:tabs>
          <w:tab w:val="left" w:pos="1787"/>
        </w:tabs>
      </w:pPr>
    </w:p>
    <w:p w14:paraId="66EA2CE7" w14:textId="77777777" w:rsidR="006A66C6" w:rsidRDefault="006A66C6" w:rsidP="006A66C6">
      <w:pPr>
        <w:tabs>
          <w:tab w:val="left" w:pos="1787"/>
        </w:tabs>
      </w:pPr>
      <w:r>
        <w:t>Even during the initial setup, establish monitoring capabilities to detect any unusual activities. Configure alerts for potential security breaches, resource constraints, and unauthorized access attempts. Regularly review logs and alerts to maintain awareness of the cluster's security posture.</w:t>
      </w:r>
    </w:p>
    <w:p w14:paraId="5B892156" w14:textId="77777777" w:rsidR="006A66C6" w:rsidRDefault="006A66C6" w:rsidP="006A66C6">
      <w:pPr>
        <w:tabs>
          <w:tab w:val="left" w:pos="1787"/>
        </w:tabs>
        <w:rPr>
          <w:b/>
          <w:bCs/>
          <w:u w:val="single"/>
        </w:rPr>
      </w:pPr>
    </w:p>
    <w:p w14:paraId="666BB202" w14:textId="77777777" w:rsidR="006A66C6" w:rsidRDefault="006A66C6" w:rsidP="006A66C6">
      <w:pPr>
        <w:tabs>
          <w:tab w:val="left" w:pos="1787"/>
        </w:tabs>
        <w:rPr>
          <w:b/>
          <w:bCs/>
          <w:u w:val="single"/>
        </w:rPr>
      </w:pPr>
    </w:p>
    <w:p w14:paraId="64A9373F" w14:textId="77777777" w:rsidR="006A66C6" w:rsidRDefault="006A66C6" w:rsidP="006A66C6">
      <w:pPr>
        <w:tabs>
          <w:tab w:val="left" w:pos="1787"/>
        </w:tabs>
        <w:rPr>
          <w:b/>
          <w:bCs/>
          <w:u w:val="single"/>
        </w:rPr>
      </w:pPr>
    </w:p>
    <w:p w14:paraId="40C987C4" w14:textId="6F2474FE" w:rsidR="006A66C6" w:rsidRPr="006A66C6" w:rsidRDefault="006A66C6" w:rsidP="006A66C6">
      <w:pPr>
        <w:tabs>
          <w:tab w:val="left" w:pos="1787"/>
        </w:tabs>
        <w:rPr>
          <w:b/>
          <w:bCs/>
          <w:u w:val="single"/>
        </w:rPr>
      </w:pPr>
      <w:r w:rsidRPr="006A66C6">
        <w:rPr>
          <w:b/>
          <w:bCs/>
          <w:u w:val="single"/>
        </w:rPr>
        <w:lastRenderedPageBreak/>
        <w:t>Secure Installation Artifacts</w:t>
      </w:r>
    </w:p>
    <w:p w14:paraId="0E6A3FA0" w14:textId="77777777" w:rsidR="006A66C6" w:rsidRDefault="006A66C6" w:rsidP="006A66C6">
      <w:pPr>
        <w:tabs>
          <w:tab w:val="left" w:pos="1787"/>
        </w:tabs>
      </w:pPr>
    </w:p>
    <w:p w14:paraId="1D17934D" w14:textId="77777777" w:rsidR="006A66C6" w:rsidRDefault="006A66C6" w:rsidP="006A66C6">
      <w:pPr>
        <w:tabs>
          <w:tab w:val="left" w:pos="1787"/>
        </w:tabs>
      </w:pPr>
      <w:r>
        <w:t>Ensure that installation manifests and configuration files are securely stored and distributed. Utilize version control systems with proper access controls to manage your configuration files. Encrypt sensitive information such as API tokens, certificates, and secrets.</w:t>
      </w:r>
    </w:p>
    <w:p w14:paraId="2C7AB0F7" w14:textId="77777777" w:rsidR="006A66C6" w:rsidRPr="006A66C6" w:rsidRDefault="006A66C6" w:rsidP="006A66C6">
      <w:pPr>
        <w:tabs>
          <w:tab w:val="left" w:pos="1787"/>
        </w:tabs>
        <w:rPr>
          <w:b/>
          <w:bCs/>
          <w:u w:val="single"/>
        </w:rPr>
      </w:pPr>
      <w:r w:rsidRPr="006A66C6">
        <w:rPr>
          <w:b/>
          <w:bCs/>
          <w:u w:val="single"/>
        </w:rPr>
        <w:t>Regularly Update and Patch</w:t>
      </w:r>
    </w:p>
    <w:p w14:paraId="79E3ABD9" w14:textId="77777777" w:rsidR="006A66C6" w:rsidRDefault="006A66C6" w:rsidP="006A66C6">
      <w:pPr>
        <w:tabs>
          <w:tab w:val="left" w:pos="1787"/>
        </w:tabs>
      </w:pPr>
    </w:p>
    <w:p w14:paraId="2FAA68D7" w14:textId="2E44A5E9" w:rsidR="006A66C6" w:rsidRDefault="006A66C6" w:rsidP="006A66C6">
      <w:pPr>
        <w:tabs>
          <w:tab w:val="left" w:pos="1787"/>
        </w:tabs>
      </w:pPr>
      <w:r>
        <w:t>Regularly update and patch your Kubernetes components, including the nodes and control plane. Vulnerabilities in the underlying software can lead to potential breaches. Stay informed about security patches and updates by subscribing to relevant security advisories.</w:t>
      </w:r>
    </w:p>
    <w:p w14:paraId="7ADC61D6" w14:textId="77777777" w:rsidR="006A66C6" w:rsidRPr="006A66C6" w:rsidRDefault="006A66C6" w:rsidP="006A66C6"/>
    <w:p w14:paraId="35902217" w14:textId="77777777" w:rsidR="006A66C6" w:rsidRPr="006A66C6" w:rsidRDefault="006A66C6" w:rsidP="006A66C6"/>
    <w:p w14:paraId="31D44F18" w14:textId="77777777" w:rsidR="006A66C6" w:rsidRPr="006A66C6" w:rsidRDefault="006A66C6" w:rsidP="006A66C6"/>
    <w:p w14:paraId="2E9141B2" w14:textId="77777777" w:rsidR="006A66C6" w:rsidRPr="006A66C6" w:rsidRDefault="006A66C6" w:rsidP="006A66C6"/>
    <w:p w14:paraId="1DA054A1" w14:textId="77777777" w:rsidR="006A66C6" w:rsidRPr="006A66C6" w:rsidRDefault="006A66C6" w:rsidP="006A66C6"/>
    <w:p w14:paraId="401A3EBE" w14:textId="77777777" w:rsidR="006A66C6" w:rsidRPr="006A66C6" w:rsidRDefault="006A66C6" w:rsidP="006A66C6"/>
    <w:p w14:paraId="103C394A" w14:textId="77777777" w:rsidR="006A66C6" w:rsidRPr="006A66C6" w:rsidRDefault="006A66C6" w:rsidP="006A66C6"/>
    <w:p w14:paraId="394C24BF" w14:textId="77777777" w:rsidR="006A66C6" w:rsidRPr="006A66C6" w:rsidRDefault="006A66C6" w:rsidP="006A66C6"/>
    <w:p w14:paraId="301CBFE2" w14:textId="77777777" w:rsidR="006A66C6" w:rsidRPr="006A66C6" w:rsidRDefault="006A66C6" w:rsidP="006A66C6"/>
    <w:p w14:paraId="679B473E" w14:textId="77777777" w:rsidR="006A66C6" w:rsidRPr="006A66C6" w:rsidRDefault="006A66C6" w:rsidP="006A66C6"/>
    <w:p w14:paraId="341AEEB2" w14:textId="77777777" w:rsidR="006A66C6" w:rsidRDefault="006A66C6" w:rsidP="006A66C6"/>
    <w:p w14:paraId="74981A23" w14:textId="12166C0F" w:rsidR="006A66C6" w:rsidRDefault="006A66C6" w:rsidP="006A66C6">
      <w:pPr>
        <w:tabs>
          <w:tab w:val="left" w:pos="1227"/>
        </w:tabs>
      </w:pPr>
      <w:r>
        <w:tab/>
      </w:r>
    </w:p>
    <w:p w14:paraId="5DD8AD4E" w14:textId="77777777" w:rsidR="006A66C6" w:rsidRDefault="006A66C6" w:rsidP="006A66C6">
      <w:pPr>
        <w:tabs>
          <w:tab w:val="left" w:pos="1227"/>
        </w:tabs>
      </w:pPr>
    </w:p>
    <w:p w14:paraId="12A42F87" w14:textId="77777777" w:rsidR="006A66C6" w:rsidRDefault="006A66C6" w:rsidP="006A66C6">
      <w:pPr>
        <w:tabs>
          <w:tab w:val="left" w:pos="1227"/>
        </w:tabs>
      </w:pPr>
    </w:p>
    <w:p w14:paraId="69B87CB4" w14:textId="232B3330" w:rsidR="006A66C6" w:rsidRDefault="006A66C6" w:rsidP="006A66C6">
      <w:pPr>
        <w:pStyle w:val="Heading1"/>
      </w:pPr>
      <w:r>
        <w:lastRenderedPageBreak/>
        <w:t>Node Security</w:t>
      </w:r>
    </w:p>
    <w:p w14:paraId="04A1E53B" w14:textId="77777777" w:rsidR="006A66C6" w:rsidRPr="006A66C6" w:rsidRDefault="006A66C6" w:rsidP="006A66C6"/>
    <w:p w14:paraId="271A3D6D" w14:textId="77777777" w:rsidR="006A66C6" w:rsidRPr="006A66C6" w:rsidRDefault="006A66C6" w:rsidP="006A66C6"/>
    <w:p w14:paraId="01B7C5A0" w14:textId="08E3BB8B" w:rsidR="006A66C6" w:rsidRPr="006A66C6" w:rsidRDefault="006A66C6" w:rsidP="006A66C6">
      <w:pPr>
        <w:tabs>
          <w:tab w:val="left" w:pos="1787"/>
        </w:tabs>
      </w:pPr>
      <w:r w:rsidRPr="006A66C6">
        <w:t>The security of the underlying nodes in your Kubernetes cluster is fundamental to the overall integrity and resilience of the environment. Node security involves safeguarding the operating system, minimizing attack surfaces, and enforcing access controls. This section outlines essential practices to enhance the security of your Kubernetes nodes.</w:t>
      </w:r>
    </w:p>
    <w:p w14:paraId="022549FE" w14:textId="77777777" w:rsidR="006A66C6" w:rsidRPr="006A66C6" w:rsidRDefault="006A66C6" w:rsidP="006A66C6">
      <w:pPr>
        <w:tabs>
          <w:tab w:val="left" w:pos="1787"/>
        </w:tabs>
        <w:rPr>
          <w:b/>
          <w:bCs/>
          <w:u w:val="single"/>
        </w:rPr>
      </w:pPr>
      <w:r w:rsidRPr="006A66C6">
        <w:rPr>
          <w:b/>
          <w:bCs/>
          <w:u w:val="single"/>
        </w:rPr>
        <w:t>Regular OS Updates and Patches</w:t>
      </w:r>
    </w:p>
    <w:p w14:paraId="6B9457F6" w14:textId="77777777" w:rsidR="006A66C6" w:rsidRPr="006A66C6" w:rsidRDefault="006A66C6" w:rsidP="006A66C6">
      <w:pPr>
        <w:tabs>
          <w:tab w:val="left" w:pos="1787"/>
        </w:tabs>
      </w:pPr>
    </w:p>
    <w:p w14:paraId="34FF5C2B" w14:textId="77777777" w:rsidR="006A66C6" w:rsidRPr="006A66C6" w:rsidRDefault="006A66C6" w:rsidP="006A66C6">
      <w:pPr>
        <w:tabs>
          <w:tab w:val="left" w:pos="1787"/>
        </w:tabs>
      </w:pPr>
      <w:r w:rsidRPr="006A66C6">
        <w:t>Frequently update and patch the underlying operating system of each node. Keeping the OS up-to-date ensures that known vulnerabilities are addressed promptly. Utilize automated tools or orchestration systems to manage the patching process efficiently.</w:t>
      </w:r>
    </w:p>
    <w:p w14:paraId="437FADDF" w14:textId="77777777" w:rsidR="006A66C6" w:rsidRPr="006A66C6" w:rsidRDefault="006A66C6" w:rsidP="006A66C6">
      <w:pPr>
        <w:tabs>
          <w:tab w:val="left" w:pos="1787"/>
        </w:tabs>
        <w:rPr>
          <w:b/>
          <w:bCs/>
          <w:u w:val="single"/>
        </w:rPr>
      </w:pPr>
      <w:r w:rsidRPr="006A66C6">
        <w:rPr>
          <w:b/>
          <w:bCs/>
          <w:u w:val="single"/>
        </w:rPr>
        <w:t>Disable Unused Services and Ports</w:t>
      </w:r>
    </w:p>
    <w:p w14:paraId="143E0C19" w14:textId="77777777" w:rsidR="006A66C6" w:rsidRPr="006A66C6" w:rsidRDefault="006A66C6" w:rsidP="006A66C6">
      <w:pPr>
        <w:tabs>
          <w:tab w:val="left" w:pos="1787"/>
        </w:tabs>
      </w:pPr>
    </w:p>
    <w:p w14:paraId="2B62C485" w14:textId="77777777" w:rsidR="006A66C6" w:rsidRPr="006A66C6" w:rsidRDefault="006A66C6" w:rsidP="006A66C6">
      <w:pPr>
        <w:tabs>
          <w:tab w:val="left" w:pos="1787"/>
        </w:tabs>
      </w:pPr>
      <w:r w:rsidRPr="006A66C6">
        <w:t>Disable unnecessary services and ports on each node to reduce the potential attack surface. Identify services that are not essential for Kubernetes operations and deactivate them. Limit network exposure by closing unused ports that could be exploited by attackers.</w:t>
      </w:r>
    </w:p>
    <w:p w14:paraId="0719E6F4" w14:textId="77777777" w:rsidR="006A66C6" w:rsidRPr="006A66C6" w:rsidRDefault="006A66C6" w:rsidP="006A66C6">
      <w:pPr>
        <w:tabs>
          <w:tab w:val="left" w:pos="1787"/>
        </w:tabs>
        <w:rPr>
          <w:b/>
          <w:bCs/>
          <w:u w:val="single"/>
        </w:rPr>
      </w:pPr>
      <w:r w:rsidRPr="006A66C6">
        <w:rPr>
          <w:b/>
          <w:bCs/>
          <w:u w:val="single"/>
        </w:rPr>
        <w:t>Mandatory Access Controls</w:t>
      </w:r>
    </w:p>
    <w:p w14:paraId="07BDE0CE" w14:textId="77777777" w:rsidR="006A66C6" w:rsidRPr="006A66C6" w:rsidRDefault="006A66C6" w:rsidP="006A66C6">
      <w:pPr>
        <w:tabs>
          <w:tab w:val="left" w:pos="1787"/>
        </w:tabs>
      </w:pPr>
    </w:p>
    <w:p w14:paraId="1A66013A" w14:textId="77777777" w:rsidR="006A66C6" w:rsidRPr="006A66C6" w:rsidRDefault="006A66C6" w:rsidP="006A66C6">
      <w:pPr>
        <w:tabs>
          <w:tab w:val="left" w:pos="1787"/>
        </w:tabs>
      </w:pPr>
      <w:r w:rsidRPr="006A66C6">
        <w:t>Implement mandatory access controls to restrict processes and activities on nodes. Leverage security mechanisms like SELinux or AppArmor to enforce mandatory security policies. These controls prevent processes from exceeding their authorized privileges.</w:t>
      </w:r>
    </w:p>
    <w:p w14:paraId="5E35DD52" w14:textId="77777777" w:rsidR="006A66C6" w:rsidRDefault="006A66C6" w:rsidP="006A66C6">
      <w:pPr>
        <w:tabs>
          <w:tab w:val="left" w:pos="1787"/>
        </w:tabs>
        <w:rPr>
          <w:b/>
          <w:bCs/>
          <w:u w:val="single"/>
        </w:rPr>
      </w:pPr>
    </w:p>
    <w:p w14:paraId="5ED8C3FB" w14:textId="77777777" w:rsidR="006A66C6" w:rsidRDefault="006A66C6" w:rsidP="006A66C6">
      <w:pPr>
        <w:tabs>
          <w:tab w:val="left" w:pos="1787"/>
        </w:tabs>
        <w:rPr>
          <w:b/>
          <w:bCs/>
          <w:u w:val="single"/>
        </w:rPr>
      </w:pPr>
    </w:p>
    <w:p w14:paraId="17978405" w14:textId="77777777" w:rsidR="006A66C6" w:rsidRDefault="006A66C6" w:rsidP="006A66C6">
      <w:pPr>
        <w:tabs>
          <w:tab w:val="left" w:pos="1787"/>
        </w:tabs>
        <w:rPr>
          <w:b/>
          <w:bCs/>
          <w:u w:val="single"/>
        </w:rPr>
      </w:pPr>
    </w:p>
    <w:p w14:paraId="2472B9BF" w14:textId="77777777" w:rsidR="006A66C6" w:rsidRDefault="006A66C6" w:rsidP="006A66C6">
      <w:pPr>
        <w:tabs>
          <w:tab w:val="left" w:pos="1787"/>
        </w:tabs>
        <w:rPr>
          <w:b/>
          <w:bCs/>
          <w:u w:val="single"/>
        </w:rPr>
      </w:pPr>
    </w:p>
    <w:p w14:paraId="5649BEFF" w14:textId="1CA5EC9B" w:rsidR="006A66C6" w:rsidRPr="006A66C6" w:rsidRDefault="006A66C6" w:rsidP="006A66C6">
      <w:pPr>
        <w:tabs>
          <w:tab w:val="left" w:pos="1787"/>
        </w:tabs>
        <w:rPr>
          <w:b/>
          <w:bCs/>
          <w:u w:val="single"/>
        </w:rPr>
      </w:pPr>
      <w:r w:rsidRPr="006A66C6">
        <w:rPr>
          <w:b/>
          <w:bCs/>
          <w:u w:val="single"/>
        </w:rPr>
        <w:lastRenderedPageBreak/>
        <w:t>Container Runtimes with Security Enhancements</w:t>
      </w:r>
    </w:p>
    <w:p w14:paraId="66312DED" w14:textId="77777777" w:rsidR="006A66C6" w:rsidRPr="006A66C6" w:rsidRDefault="006A66C6" w:rsidP="006A66C6">
      <w:pPr>
        <w:tabs>
          <w:tab w:val="left" w:pos="1787"/>
        </w:tabs>
      </w:pPr>
    </w:p>
    <w:p w14:paraId="07BBCF84" w14:textId="77777777" w:rsidR="006A66C6" w:rsidRPr="006A66C6" w:rsidRDefault="006A66C6" w:rsidP="006A66C6">
      <w:pPr>
        <w:tabs>
          <w:tab w:val="left" w:pos="1787"/>
        </w:tabs>
      </w:pPr>
      <w:r w:rsidRPr="006A66C6">
        <w:t>Choose container runtimes that offer enhanced security features. Opt for runtimes such as containerd or cri-o that focus on security and isolation. These runtimes provide better control over container processes and minimize the risk of container escapes.</w:t>
      </w:r>
    </w:p>
    <w:p w14:paraId="4B14BC71" w14:textId="77777777" w:rsidR="006A66C6" w:rsidRPr="006A66C6" w:rsidRDefault="006A66C6" w:rsidP="006A66C6">
      <w:pPr>
        <w:tabs>
          <w:tab w:val="left" w:pos="1787"/>
        </w:tabs>
        <w:rPr>
          <w:b/>
          <w:bCs/>
          <w:u w:val="single"/>
        </w:rPr>
      </w:pPr>
      <w:r w:rsidRPr="006A66C6">
        <w:rPr>
          <w:b/>
          <w:bCs/>
          <w:u w:val="single"/>
        </w:rPr>
        <w:t>Implement Host-based Firewalls</w:t>
      </w:r>
    </w:p>
    <w:p w14:paraId="758E0B72" w14:textId="77777777" w:rsidR="006A66C6" w:rsidRPr="006A66C6" w:rsidRDefault="006A66C6" w:rsidP="006A66C6">
      <w:pPr>
        <w:tabs>
          <w:tab w:val="left" w:pos="1787"/>
        </w:tabs>
      </w:pPr>
    </w:p>
    <w:p w14:paraId="655A10CB" w14:textId="77777777" w:rsidR="006A66C6" w:rsidRPr="006A66C6" w:rsidRDefault="006A66C6" w:rsidP="006A66C6">
      <w:pPr>
        <w:tabs>
          <w:tab w:val="left" w:pos="1787"/>
        </w:tabs>
      </w:pPr>
      <w:r w:rsidRPr="006A66C6">
        <w:t>Utilize host-based firewalls to filter incoming and outgoing network traffic on each node. Configure firewall rules to allow only necessary communication between nodes and components within the cluster. This helps prevent unauthorized access.</w:t>
      </w:r>
    </w:p>
    <w:p w14:paraId="4B4329AA" w14:textId="77777777" w:rsidR="006A66C6" w:rsidRPr="006A66C6" w:rsidRDefault="006A66C6" w:rsidP="006A66C6">
      <w:pPr>
        <w:tabs>
          <w:tab w:val="left" w:pos="1787"/>
        </w:tabs>
        <w:rPr>
          <w:b/>
          <w:bCs/>
          <w:u w:val="single"/>
        </w:rPr>
      </w:pPr>
      <w:r w:rsidRPr="006A66C6">
        <w:rPr>
          <w:b/>
          <w:bCs/>
          <w:u w:val="single"/>
        </w:rPr>
        <w:t>Regular Vulnerability Scanning</w:t>
      </w:r>
    </w:p>
    <w:p w14:paraId="6AA24A81" w14:textId="77777777" w:rsidR="006A66C6" w:rsidRPr="006A66C6" w:rsidRDefault="006A66C6" w:rsidP="006A66C6">
      <w:pPr>
        <w:tabs>
          <w:tab w:val="left" w:pos="1787"/>
        </w:tabs>
      </w:pPr>
    </w:p>
    <w:p w14:paraId="6F111858" w14:textId="77777777" w:rsidR="006A66C6" w:rsidRPr="006A66C6" w:rsidRDefault="006A66C6" w:rsidP="006A66C6">
      <w:pPr>
        <w:tabs>
          <w:tab w:val="left" w:pos="1787"/>
        </w:tabs>
      </w:pPr>
      <w:r w:rsidRPr="006A66C6">
        <w:t>Regularly scan nodes for vulnerabilities using tools like Trivy or Clair. These tools can identify vulnerabilities in software packages and containers running on the nodes. Address identified vulnerabilities promptly by applying patches or mitigations.</w:t>
      </w:r>
    </w:p>
    <w:p w14:paraId="7DDFCDDE" w14:textId="77777777" w:rsidR="006A66C6" w:rsidRPr="006A66C6" w:rsidRDefault="006A66C6" w:rsidP="006A66C6">
      <w:pPr>
        <w:tabs>
          <w:tab w:val="left" w:pos="1787"/>
        </w:tabs>
        <w:rPr>
          <w:b/>
          <w:bCs/>
          <w:u w:val="single"/>
        </w:rPr>
      </w:pPr>
      <w:r w:rsidRPr="006A66C6">
        <w:rPr>
          <w:b/>
          <w:bCs/>
          <w:u w:val="single"/>
        </w:rPr>
        <w:t>Harden Node Access</w:t>
      </w:r>
    </w:p>
    <w:p w14:paraId="0DE9BF0E" w14:textId="77777777" w:rsidR="006A66C6" w:rsidRPr="006A66C6" w:rsidRDefault="006A66C6" w:rsidP="006A66C6">
      <w:pPr>
        <w:tabs>
          <w:tab w:val="left" w:pos="1787"/>
        </w:tabs>
      </w:pPr>
    </w:p>
    <w:p w14:paraId="5B5323DF" w14:textId="77777777" w:rsidR="006A66C6" w:rsidRPr="006A66C6" w:rsidRDefault="006A66C6" w:rsidP="006A66C6">
      <w:pPr>
        <w:tabs>
          <w:tab w:val="left" w:pos="1787"/>
        </w:tabs>
      </w:pPr>
      <w:r w:rsidRPr="006A66C6">
        <w:t>Strengthen access controls to the nodes by limiting SSH access and implementing strong authentication methods. Use SSH keys instead of passwords and disable root login. Utilize tools like Fail2Ban to protect against brute-force attacks.</w:t>
      </w:r>
    </w:p>
    <w:p w14:paraId="1F940D29" w14:textId="77777777" w:rsidR="006A66C6" w:rsidRPr="006A66C6" w:rsidRDefault="006A66C6" w:rsidP="006A66C6">
      <w:pPr>
        <w:tabs>
          <w:tab w:val="left" w:pos="1787"/>
        </w:tabs>
        <w:rPr>
          <w:b/>
          <w:bCs/>
          <w:u w:val="single"/>
        </w:rPr>
      </w:pPr>
      <w:r w:rsidRPr="006A66C6">
        <w:rPr>
          <w:b/>
          <w:bCs/>
          <w:u w:val="single"/>
        </w:rPr>
        <w:t>Monitor Node Activity</w:t>
      </w:r>
    </w:p>
    <w:p w14:paraId="0DC9ADFF" w14:textId="77777777" w:rsidR="006A66C6" w:rsidRPr="006A66C6" w:rsidRDefault="006A66C6" w:rsidP="006A66C6">
      <w:pPr>
        <w:tabs>
          <w:tab w:val="left" w:pos="1787"/>
        </w:tabs>
      </w:pPr>
    </w:p>
    <w:p w14:paraId="0D24C9C9" w14:textId="77777777" w:rsidR="006A66C6" w:rsidRPr="006A66C6" w:rsidRDefault="006A66C6" w:rsidP="006A66C6">
      <w:pPr>
        <w:tabs>
          <w:tab w:val="left" w:pos="1787"/>
        </w:tabs>
      </w:pPr>
      <w:r w:rsidRPr="006A66C6">
        <w:t>Set up monitoring and alerting for node activity. Monitor resource usage, logins, and network traffic to detect any anomalous behavior. Configure alerts to notify administrators of suspicious activities or resource anomalies.</w:t>
      </w:r>
    </w:p>
    <w:p w14:paraId="39FD3691" w14:textId="77777777" w:rsidR="006A66C6" w:rsidRDefault="006A66C6" w:rsidP="006A66C6">
      <w:pPr>
        <w:tabs>
          <w:tab w:val="left" w:pos="1787"/>
        </w:tabs>
        <w:rPr>
          <w:b/>
          <w:bCs/>
          <w:u w:val="single"/>
        </w:rPr>
      </w:pPr>
    </w:p>
    <w:p w14:paraId="575DD5B2" w14:textId="384B40AE" w:rsidR="006A66C6" w:rsidRPr="006A66C6" w:rsidRDefault="006A66C6" w:rsidP="006A66C6">
      <w:pPr>
        <w:tabs>
          <w:tab w:val="left" w:pos="1787"/>
        </w:tabs>
        <w:rPr>
          <w:b/>
          <w:bCs/>
          <w:u w:val="single"/>
        </w:rPr>
      </w:pPr>
      <w:r w:rsidRPr="006A66C6">
        <w:rPr>
          <w:b/>
          <w:bCs/>
          <w:u w:val="single"/>
        </w:rPr>
        <w:lastRenderedPageBreak/>
        <w:t>Node Isolation</w:t>
      </w:r>
    </w:p>
    <w:p w14:paraId="45DBF7EA" w14:textId="77777777" w:rsidR="006A66C6" w:rsidRPr="006A66C6" w:rsidRDefault="006A66C6" w:rsidP="006A66C6">
      <w:pPr>
        <w:tabs>
          <w:tab w:val="left" w:pos="1787"/>
        </w:tabs>
      </w:pPr>
    </w:p>
    <w:p w14:paraId="22C29537" w14:textId="77777777" w:rsidR="006A66C6" w:rsidRPr="006A66C6" w:rsidRDefault="006A66C6" w:rsidP="006A66C6">
      <w:pPr>
        <w:tabs>
          <w:tab w:val="left" w:pos="1787"/>
        </w:tabs>
      </w:pPr>
      <w:r w:rsidRPr="006A66C6">
        <w:t>Consider isolating the Kubernetes nodes from other infrastructure components. Physical or virtual isolation prevents unauthorized access to the nodes and reduces the potential impact of compromised nodes on the entire cluster.</w:t>
      </w:r>
    </w:p>
    <w:p w14:paraId="1DE32437" w14:textId="77777777" w:rsidR="006A66C6" w:rsidRPr="006A66C6" w:rsidRDefault="006A66C6" w:rsidP="006A66C6">
      <w:pPr>
        <w:tabs>
          <w:tab w:val="left" w:pos="1787"/>
        </w:tabs>
        <w:rPr>
          <w:b/>
          <w:bCs/>
          <w:u w:val="single"/>
        </w:rPr>
      </w:pPr>
      <w:r w:rsidRPr="006A66C6">
        <w:rPr>
          <w:b/>
          <w:bCs/>
          <w:u w:val="single"/>
        </w:rPr>
        <w:t>Secure Container Images</w:t>
      </w:r>
    </w:p>
    <w:p w14:paraId="2DF12587" w14:textId="77777777" w:rsidR="006A66C6" w:rsidRPr="006A66C6" w:rsidRDefault="006A66C6" w:rsidP="006A66C6">
      <w:pPr>
        <w:tabs>
          <w:tab w:val="left" w:pos="1787"/>
        </w:tabs>
      </w:pPr>
    </w:p>
    <w:p w14:paraId="59BD12C3" w14:textId="173973D4" w:rsidR="006A66C6" w:rsidRPr="006A66C6" w:rsidRDefault="006A66C6" w:rsidP="006A66C6">
      <w:pPr>
        <w:tabs>
          <w:tab w:val="left" w:pos="1787"/>
        </w:tabs>
      </w:pPr>
      <w:r w:rsidRPr="006A66C6">
        <w:t>Verify the security of container images before deployment. Regularly scan images for vulnerabilities and only use trusted images from reputable sources. Avoid deploying containers with known vulnerabilities.</w:t>
      </w:r>
    </w:p>
    <w:p w14:paraId="1D213CA7" w14:textId="77777777" w:rsidR="006A66C6" w:rsidRDefault="006A66C6" w:rsidP="006A66C6">
      <w:pPr>
        <w:tabs>
          <w:tab w:val="left" w:pos="1787"/>
        </w:tabs>
      </w:pPr>
    </w:p>
    <w:p w14:paraId="7FA5B14E" w14:textId="77777777" w:rsidR="006A66C6" w:rsidRDefault="006A66C6" w:rsidP="006A66C6">
      <w:pPr>
        <w:tabs>
          <w:tab w:val="left" w:pos="1787"/>
        </w:tabs>
      </w:pPr>
    </w:p>
    <w:p w14:paraId="4F5D1D5C" w14:textId="77777777" w:rsidR="006A66C6" w:rsidRDefault="006A66C6" w:rsidP="006A66C6">
      <w:pPr>
        <w:tabs>
          <w:tab w:val="left" w:pos="1787"/>
        </w:tabs>
      </w:pPr>
    </w:p>
    <w:p w14:paraId="4C117E7C" w14:textId="77777777" w:rsidR="006A66C6" w:rsidRDefault="006A66C6" w:rsidP="006A66C6">
      <w:pPr>
        <w:tabs>
          <w:tab w:val="left" w:pos="1787"/>
        </w:tabs>
      </w:pPr>
    </w:p>
    <w:p w14:paraId="3DCFDFF9" w14:textId="77777777" w:rsidR="006A66C6" w:rsidRDefault="006A66C6" w:rsidP="006A66C6">
      <w:pPr>
        <w:tabs>
          <w:tab w:val="left" w:pos="1787"/>
        </w:tabs>
      </w:pPr>
    </w:p>
    <w:p w14:paraId="01F028F3" w14:textId="77777777" w:rsidR="006A66C6" w:rsidRDefault="006A66C6" w:rsidP="006A66C6">
      <w:pPr>
        <w:tabs>
          <w:tab w:val="left" w:pos="1787"/>
        </w:tabs>
      </w:pPr>
    </w:p>
    <w:p w14:paraId="3F26F231" w14:textId="77777777" w:rsidR="006A66C6" w:rsidRDefault="006A66C6" w:rsidP="006A66C6">
      <w:pPr>
        <w:tabs>
          <w:tab w:val="left" w:pos="1787"/>
        </w:tabs>
      </w:pPr>
    </w:p>
    <w:p w14:paraId="19F25534" w14:textId="77777777" w:rsidR="006A66C6" w:rsidRDefault="006A66C6" w:rsidP="006A66C6">
      <w:pPr>
        <w:tabs>
          <w:tab w:val="left" w:pos="1787"/>
        </w:tabs>
      </w:pPr>
    </w:p>
    <w:p w14:paraId="463B2A4D" w14:textId="77777777" w:rsidR="006A66C6" w:rsidRDefault="006A66C6" w:rsidP="006A66C6">
      <w:pPr>
        <w:tabs>
          <w:tab w:val="left" w:pos="1787"/>
        </w:tabs>
      </w:pPr>
    </w:p>
    <w:p w14:paraId="12FA2FC4" w14:textId="77777777" w:rsidR="006A66C6" w:rsidRDefault="006A66C6" w:rsidP="006A66C6">
      <w:pPr>
        <w:tabs>
          <w:tab w:val="left" w:pos="1787"/>
        </w:tabs>
      </w:pPr>
    </w:p>
    <w:p w14:paraId="09401BA8" w14:textId="77777777" w:rsidR="006A66C6" w:rsidRDefault="006A66C6" w:rsidP="006A66C6">
      <w:pPr>
        <w:tabs>
          <w:tab w:val="left" w:pos="1787"/>
        </w:tabs>
      </w:pPr>
    </w:p>
    <w:p w14:paraId="1B656CAE" w14:textId="77777777" w:rsidR="006A66C6" w:rsidRDefault="006A66C6" w:rsidP="006A66C6">
      <w:pPr>
        <w:tabs>
          <w:tab w:val="left" w:pos="1787"/>
        </w:tabs>
      </w:pPr>
    </w:p>
    <w:p w14:paraId="7741971D" w14:textId="77777777" w:rsidR="006A66C6" w:rsidRDefault="006A66C6" w:rsidP="006A66C6">
      <w:pPr>
        <w:tabs>
          <w:tab w:val="left" w:pos="1787"/>
        </w:tabs>
      </w:pPr>
    </w:p>
    <w:p w14:paraId="5CA583CC" w14:textId="77777777" w:rsidR="006A66C6" w:rsidRDefault="006A66C6" w:rsidP="006A66C6">
      <w:pPr>
        <w:tabs>
          <w:tab w:val="left" w:pos="1787"/>
        </w:tabs>
      </w:pPr>
    </w:p>
    <w:p w14:paraId="611D32A8" w14:textId="4895C74C" w:rsidR="006A66C6" w:rsidRDefault="006A66C6" w:rsidP="006A66C6">
      <w:pPr>
        <w:pStyle w:val="Heading1"/>
      </w:pPr>
      <w:r>
        <w:lastRenderedPageBreak/>
        <w:t xml:space="preserve">Network Policies </w:t>
      </w:r>
    </w:p>
    <w:p w14:paraId="0B42AC87" w14:textId="77777777" w:rsidR="00020F71" w:rsidRDefault="00020F71" w:rsidP="00020F71"/>
    <w:p w14:paraId="5C657563" w14:textId="60AA95D3" w:rsidR="00020F71" w:rsidRDefault="00020F71" w:rsidP="00020F71">
      <w:r>
        <w:t>Implementing robust network policies is essential to establishing controlled communication within your Kubernetes cluster. By defining and enforcing communication rules between pods and namespaces, you enhance security and minimize the potential for unauthorized access. This section outlines key considerations and practices for effective network policy implementation.</w:t>
      </w:r>
    </w:p>
    <w:p w14:paraId="3B5541F7" w14:textId="77777777" w:rsidR="00020F71" w:rsidRPr="00020F71" w:rsidRDefault="00020F71" w:rsidP="00020F71">
      <w:pPr>
        <w:rPr>
          <w:b/>
          <w:bCs/>
          <w:u w:val="single"/>
        </w:rPr>
      </w:pPr>
      <w:r w:rsidRPr="00020F71">
        <w:rPr>
          <w:b/>
          <w:bCs/>
          <w:u w:val="single"/>
        </w:rPr>
        <w:t>Understand Your Communication Needs</w:t>
      </w:r>
    </w:p>
    <w:p w14:paraId="50D062E4" w14:textId="77777777" w:rsidR="00020F71" w:rsidRDefault="00020F71" w:rsidP="00020F71"/>
    <w:p w14:paraId="656EAD93" w14:textId="77777777" w:rsidR="00020F71" w:rsidRDefault="00020F71" w:rsidP="00020F71">
      <w:r>
        <w:t>Before creating network policies, thoroughly understand the communication requirements of your applications. Identify which pods or namespaces need to communicate with each other and which should remain isolated.</w:t>
      </w:r>
    </w:p>
    <w:p w14:paraId="6205DE0E" w14:textId="77777777" w:rsidR="00020F71" w:rsidRPr="00020F71" w:rsidRDefault="00020F71" w:rsidP="00020F71">
      <w:pPr>
        <w:rPr>
          <w:b/>
          <w:bCs/>
          <w:u w:val="single"/>
        </w:rPr>
      </w:pPr>
      <w:r w:rsidRPr="00020F71">
        <w:rPr>
          <w:b/>
          <w:bCs/>
          <w:u w:val="single"/>
        </w:rPr>
        <w:t>Choose a Network Policy Provider</w:t>
      </w:r>
    </w:p>
    <w:p w14:paraId="1624B061" w14:textId="77777777" w:rsidR="00020F71" w:rsidRDefault="00020F71" w:rsidP="00020F71"/>
    <w:p w14:paraId="188F454B" w14:textId="77777777" w:rsidR="00020F71" w:rsidRDefault="00020F71" w:rsidP="00020F71">
      <w:r>
        <w:t>Select a suitable network policy provider, such as Calico or Cilium, to manage network segmentation. These tools enable you to define and enforce fine-grained network policies across your cluster.</w:t>
      </w:r>
    </w:p>
    <w:p w14:paraId="4B620FBC" w14:textId="77777777" w:rsidR="00020F71" w:rsidRPr="00020F71" w:rsidRDefault="00020F71" w:rsidP="00020F71">
      <w:pPr>
        <w:rPr>
          <w:b/>
          <w:bCs/>
          <w:u w:val="single"/>
        </w:rPr>
      </w:pPr>
      <w:r w:rsidRPr="00020F71">
        <w:rPr>
          <w:b/>
          <w:bCs/>
          <w:u w:val="single"/>
        </w:rPr>
        <w:t>Define Communication Rules</w:t>
      </w:r>
    </w:p>
    <w:p w14:paraId="0C026FB3" w14:textId="77777777" w:rsidR="00020F71" w:rsidRDefault="00020F71" w:rsidP="00020F71"/>
    <w:p w14:paraId="5483D5AE" w14:textId="77777777" w:rsidR="00020F71" w:rsidRDefault="00020F71" w:rsidP="00020F71">
      <w:r>
        <w:t>Create network policies that define communication rules between pods and namespaces. Specify which pods are allowed to communicate with each other and on which ports. Consider using labels to define policy selectors.</w:t>
      </w:r>
    </w:p>
    <w:p w14:paraId="60A96221" w14:textId="77777777" w:rsidR="00020F71" w:rsidRPr="00020F71" w:rsidRDefault="00020F71" w:rsidP="00020F71">
      <w:pPr>
        <w:rPr>
          <w:b/>
          <w:bCs/>
          <w:u w:val="single"/>
        </w:rPr>
      </w:pPr>
      <w:r w:rsidRPr="00020F71">
        <w:rPr>
          <w:b/>
          <w:bCs/>
          <w:u w:val="single"/>
        </w:rPr>
        <w:t>Default Deny</w:t>
      </w:r>
    </w:p>
    <w:p w14:paraId="5D2677BC" w14:textId="77777777" w:rsidR="00020F71" w:rsidRDefault="00020F71" w:rsidP="00020F71"/>
    <w:p w14:paraId="27CC48C8" w14:textId="77777777" w:rsidR="00020F71" w:rsidRDefault="00020F71" w:rsidP="00020F71">
      <w:r>
        <w:t>Adopt a "default deny" approach, where network policies deny all communication by default. This ensures that any communication between pods must be explicitly allowed through defined policies.</w:t>
      </w:r>
    </w:p>
    <w:p w14:paraId="6310E032" w14:textId="77777777" w:rsidR="00020F71" w:rsidRPr="00020F71" w:rsidRDefault="00020F71" w:rsidP="00020F71">
      <w:pPr>
        <w:rPr>
          <w:b/>
          <w:bCs/>
          <w:u w:val="single"/>
        </w:rPr>
      </w:pPr>
      <w:r w:rsidRPr="00020F71">
        <w:rPr>
          <w:b/>
          <w:bCs/>
          <w:u w:val="single"/>
        </w:rPr>
        <w:lastRenderedPageBreak/>
        <w:t>Enforce Least Privilege</w:t>
      </w:r>
    </w:p>
    <w:p w14:paraId="1975B934" w14:textId="77777777" w:rsidR="00020F71" w:rsidRDefault="00020F71" w:rsidP="00020F71"/>
    <w:p w14:paraId="544ECDF7" w14:textId="77777777" w:rsidR="00020F71" w:rsidRDefault="00020F71" w:rsidP="00020F71">
      <w:r>
        <w:t>Enforce the principle of least privilege by granting only the necessary communication permissions. Avoid allowing unrestricted communication between pods, even within the same namespace.</w:t>
      </w:r>
    </w:p>
    <w:p w14:paraId="6E4060E8" w14:textId="77777777" w:rsidR="00020F71" w:rsidRPr="00020F71" w:rsidRDefault="00020F71" w:rsidP="00020F71">
      <w:pPr>
        <w:rPr>
          <w:b/>
          <w:bCs/>
          <w:u w:val="single"/>
        </w:rPr>
      </w:pPr>
      <w:r w:rsidRPr="00020F71">
        <w:rPr>
          <w:b/>
          <w:bCs/>
          <w:u w:val="single"/>
        </w:rPr>
        <w:t>Test Network Policies</w:t>
      </w:r>
    </w:p>
    <w:p w14:paraId="36D29EDD" w14:textId="77777777" w:rsidR="00020F71" w:rsidRDefault="00020F71" w:rsidP="00020F71"/>
    <w:p w14:paraId="4925646B" w14:textId="77777777" w:rsidR="00020F71" w:rsidRDefault="00020F71" w:rsidP="00020F71">
      <w:r>
        <w:t>Thoroughly test network policies before applying them to production environments. Use tools like kubectl and network policy debug tools to ensure that communication is correctly restricted.</w:t>
      </w:r>
    </w:p>
    <w:p w14:paraId="3A8A386F" w14:textId="77777777" w:rsidR="00020F71" w:rsidRPr="00020F71" w:rsidRDefault="00020F71" w:rsidP="00020F71">
      <w:pPr>
        <w:rPr>
          <w:b/>
          <w:bCs/>
          <w:u w:val="single"/>
        </w:rPr>
      </w:pPr>
      <w:r w:rsidRPr="00020F71">
        <w:rPr>
          <w:b/>
          <w:bCs/>
          <w:u w:val="single"/>
        </w:rPr>
        <w:t>Gradual Rollout</w:t>
      </w:r>
    </w:p>
    <w:p w14:paraId="63A3D2D0" w14:textId="77777777" w:rsidR="00020F71" w:rsidRDefault="00020F71" w:rsidP="00020F71"/>
    <w:p w14:paraId="1EDB6343" w14:textId="77777777" w:rsidR="00020F71" w:rsidRDefault="00020F71" w:rsidP="00020F71">
      <w:r>
        <w:t>When implementing network policies, consider a gradual rollout to avoid disrupting your applications. Begin with less restrictive policies and gradually tighten them based on the behavior and requirements of your pods.</w:t>
      </w:r>
    </w:p>
    <w:p w14:paraId="617BB1D1" w14:textId="77777777" w:rsidR="00020F71" w:rsidRPr="00020F71" w:rsidRDefault="00020F71" w:rsidP="00020F71">
      <w:pPr>
        <w:rPr>
          <w:b/>
          <w:bCs/>
          <w:u w:val="single"/>
        </w:rPr>
      </w:pPr>
      <w:r w:rsidRPr="00020F71">
        <w:rPr>
          <w:b/>
          <w:bCs/>
          <w:u w:val="single"/>
        </w:rPr>
        <w:t>Monitor and Adjust</w:t>
      </w:r>
    </w:p>
    <w:p w14:paraId="61618CC5" w14:textId="77777777" w:rsidR="00020F71" w:rsidRDefault="00020F71" w:rsidP="00020F71"/>
    <w:p w14:paraId="76624658" w14:textId="77777777" w:rsidR="00020F71" w:rsidRDefault="00020F71" w:rsidP="00020F71">
      <w:r>
        <w:t>Regularly monitor the behavior of your network policies and adjust them as needed. Maintain awareness of any changes in your application architecture that might require updates to existing policies.</w:t>
      </w:r>
    </w:p>
    <w:p w14:paraId="33318393" w14:textId="77777777" w:rsidR="00020F71" w:rsidRPr="00020F71" w:rsidRDefault="00020F71" w:rsidP="00020F71">
      <w:pPr>
        <w:rPr>
          <w:b/>
          <w:bCs/>
          <w:u w:val="single"/>
        </w:rPr>
      </w:pPr>
      <w:r w:rsidRPr="00020F71">
        <w:rPr>
          <w:b/>
          <w:bCs/>
          <w:u w:val="single"/>
        </w:rPr>
        <w:t>Document Policies</w:t>
      </w:r>
    </w:p>
    <w:p w14:paraId="0D915D92" w14:textId="77777777" w:rsidR="00020F71" w:rsidRDefault="00020F71" w:rsidP="00020F71"/>
    <w:p w14:paraId="1CBF623D" w14:textId="77777777" w:rsidR="00020F71" w:rsidRDefault="00020F71" w:rsidP="00020F71">
      <w:r>
        <w:t>Thoroughly document your network policies, including their purpose, selectors, allowed communication paths, and any exceptions. This documentation aids in troubleshooting and maintaining policy consistency.</w:t>
      </w:r>
    </w:p>
    <w:p w14:paraId="23270A9C" w14:textId="77777777" w:rsidR="00020F71" w:rsidRDefault="00020F71" w:rsidP="00020F71">
      <w:pPr>
        <w:rPr>
          <w:b/>
          <w:bCs/>
          <w:u w:val="single"/>
        </w:rPr>
      </w:pPr>
    </w:p>
    <w:p w14:paraId="4C5B60FD" w14:textId="77777777" w:rsidR="00020F71" w:rsidRDefault="00020F71" w:rsidP="00020F71">
      <w:pPr>
        <w:rPr>
          <w:b/>
          <w:bCs/>
          <w:u w:val="single"/>
        </w:rPr>
      </w:pPr>
    </w:p>
    <w:p w14:paraId="75287A79" w14:textId="2E429BAF" w:rsidR="00020F71" w:rsidRPr="00020F71" w:rsidRDefault="00020F71" w:rsidP="00020F71">
      <w:pPr>
        <w:rPr>
          <w:b/>
          <w:bCs/>
          <w:u w:val="single"/>
        </w:rPr>
      </w:pPr>
      <w:r w:rsidRPr="00020F71">
        <w:rPr>
          <w:b/>
          <w:bCs/>
          <w:u w:val="single"/>
        </w:rPr>
        <w:lastRenderedPageBreak/>
        <w:t>Audit and Review</w:t>
      </w:r>
    </w:p>
    <w:p w14:paraId="2CEF7CA1" w14:textId="77777777" w:rsidR="00020F71" w:rsidRDefault="00020F71" w:rsidP="00020F71"/>
    <w:p w14:paraId="0DE6316D" w14:textId="7A8CEBF3" w:rsidR="00020F71" w:rsidRDefault="00020F71" w:rsidP="00020F71">
      <w:r>
        <w:t>Periodically review your network policies to ensure they align with your application's evolving requirements. Conduct security audits to identify potential gaps or misconfigurations.</w:t>
      </w:r>
    </w:p>
    <w:p w14:paraId="156CC422" w14:textId="77777777" w:rsidR="00020F71" w:rsidRDefault="00020F71" w:rsidP="00020F71"/>
    <w:p w14:paraId="7BD8EE59" w14:textId="77777777" w:rsidR="00020F71" w:rsidRDefault="00020F71" w:rsidP="00020F71"/>
    <w:p w14:paraId="5C8CEB28" w14:textId="77777777" w:rsidR="00020F71" w:rsidRDefault="00020F71" w:rsidP="00020F71"/>
    <w:p w14:paraId="24A6C444" w14:textId="77777777" w:rsidR="00020F71" w:rsidRDefault="00020F71" w:rsidP="00020F71"/>
    <w:p w14:paraId="36A2DACD" w14:textId="77777777" w:rsidR="00020F71" w:rsidRDefault="00020F71" w:rsidP="00020F71"/>
    <w:p w14:paraId="02A13F1E" w14:textId="77777777" w:rsidR="00020F71" w:rsidRDefault="00020F71" w:rsidP="00020F71"/>
    <w:p w14:paraId="79009F9C" w14:textId="77777777" w:rsidR="00020F71" w:rsidRDefault="00020F71" w:rsidP="00020F71"/>
    <w:p w14:paraId="33F066EC" w14:textId="77777777" w:rsidR="00020F71" w:rsidRDefault="00020F71" w:rsidP="00020F71"/>
    <w:p w14:paraId="1453FDFE" w14:textId="77777777" w:rsidR="00020F71" w:rsidRDefault="00020F71" w:rsidP="00020F71"/>
    <w:p w14:paraId="5DB89586" w14:textId="77777777" w:rsidR="00020F71" w:rsidRDefault="00020F71" w:rsidP="00020F71"/>
    <w:p w14:paraId="463A0701" w14:textId="77777777" w:rsidR="00020F71" w:rsidRDefault="00020F71" w:rsidP="00020F71"/>
    <w:p w14:paraId="5401FADD" w14:textId="77777777" w:rsidR="00020F71" w:rsidRDefault="00020F71" w:rsidP="00020F71"/>
    <w:p w14:paraId="773A946C" w14:textId="10D1A133" w:rsidR="00020F71" w:rsidRDefault="00020F71" w:rsidP="00020F71">
      <w:pPr>
        <w:pStyle w:val="Heading1"/>
      </w:pPr>
      <w:r>
        <w:lastRenderedPageBreak/>
        <w:t>API Server Security</w:t>
      </w:r>
    </w:p>
    <w:p w14:paraId="1177414F" w14:textId="77777777" w:rsidR="00020F71" w:rsidRDefault="00020F71" w:rsidP="00020F71"/>
    <w:p w14:paraId="5A11A335" w14:textId="77777777" w:rsidR="00020F71" w:rsidRDefault="00020F71" w:rsidP="00020F71">
      <w:r>
        <w:t>The Kubernetes API server serves as the entry point for interacting with the cluster. Ensuring the security of the API server is paramount to protect the integrity and confidentiality of your Kubernetes environment. This section outlines key practices to enhance the security of your Kubernetes API server.</w:t>
      </w:r>
    </w:p>
    <w:p w14:paraId="71AF1738" w14:textId="77777777" w:rsidR="00020F71" w:rsidRPr="00020F71" w:rsidRDefault="00020F71" w:rsidP="00020F71">
      <w:pPr>
        <w:rPr>
          <w:b/>
          <w:bCs/>
          <w:u w:val="single"/>
        </w:rPr>
      </w:pPr>
      <w:r w:rsidRPr="00020F71">
        <w:rPr>
          <w:b/>
          <w:bCs/>
          <w:u w:val="single"/>
        </w:rPr>
        <w:t>Enable Strong Authentication</w:t>
      </w:r>
    </w:p>
    <w:p w14:paraId="651ABFEB" w14:textId="77777777" w:rsidR="00020F71" w:rsidRDefault="00020F71" w:rsidP="00020F71"/>
    <w:p w14:paraId="4E418EE2" w14:textId="77777777" w:rsidR="00020F71" w:rsidRDefault="00020F71" w:rsidP="00020F71">
      <w:r>
        <w:t>Utilize strong authentication mechanisms to control access to the API server. Consider implementing client certificate-based authentication or integrate with your organization's identity provider using technologies like OIDC (OpenID Connect) or LDAP.</w:t>
      </w:r>
    </w:p>
    <w:p w14:paraId="44135F40" w14:textId="77777777" w:rsidR="00020F71" w:rsidRPr="00020F71" w:rsidRDefault="00020F71" w:rsidP="00020F71">
      <w:pPr>
        <w:rPr>
          <w:b/>
          <w:bCs/>
          <w:u w:val="single"/>
        </w:rPr>
      </w:pPr>
      <w:r w:rsidRPr="00020F71">
        <w:rPr>
          <w:b/>
          <w:bCs/>
          <w:u w:val="single"/>
        </w:rPr>
        <w:t>Implement Role-Based Access Control (RBAC)</w:t>
      </w:r>
    </w:p>
    <w:p w14:paraId="3639EA59" w14:textId="77777777" w:rsidR="00020F71" w:rsidRDefault="00020F71" w:rsidP="00020F71"/>
    <w:p w14:paraId="66E038D6" w14:textId="77777777" w:rsidR="00020F71" w:rsidRDefault="00020F71" w:rsidP="00020F71">
      <w:r>
        <w:t>Leverage Kubernetes' RBAC feature to manage permissions and access levels. Define roles, role bindings, and cluster roles to ensure that only authorized users have access to specific resources and actions.</w:t>
      </w:r>
    </w:p>
    <w:p w14:paraId="42F16825" w14:textId="77777777" w:rsidR="00020F71" w:rsidRPr="00020F71" w:rsidRDefault="00020F71" w:rsidP="00020F71">
      <w:pPr>
        <w:rPr>
          <w:b/>
          <w:bCs/>
          <w:u w:val="single"/>
        </w:rPr>
      </w:pPr>
      <w:r w:rsidRPr="00020F71">
        <w:rPr>
          <w:b/>
          <w:bCs/>
          <w:u w:val="single"/>
        </w:rPr>
        <w:t>Enable Transport Layer Security (TLS)</w:t>
      </w:r>
    </w:p>
    <w:p w14:paraId="42353DB1" w14:textId="77777777" w:rsidR="00020F71" w:rsidRDefault="00020F71" w:rsidP="00020F71"/>
    <w:p w14:paraId="0F8C7882" w14:textId="77777777" w:rsidR="00020F71" w:rsidRDefault="00020F71" w:rsidP="00020F71">
      <w:r>
        <w:t>Configure the API server to use TLS (Transport Layer Security) for secure communication. Generate and use valid TLS certificates to encrypt data transmitted between clients and the API server.</w:t>
      </w:r>
    </w:p>
    <w:p w14:paraId="1AF7D877" w14:textId="77777777" w:rsidR="00020F71" w:rsidRPr="00020F71" w:rsidRDefault="00020F71" w:rsidP="00020F71">
      <w:pPr>
        <w:rPr>
          <w:b/>
          <w:bCs/>
          <w:u w:val="single"/>
        </w:rPr>
      </w:pPr>
      <w:r w:rsidRPr="00020F71">
        <w:rPr>
          <w:b/>
          <w:bCs/>
          <w:u w:val="single"/>
        </w:rPr>
        <w:t>Disable Insecure Bindings</w:t>
      </w:r>
    </w:p>
    <w:p w14:paraId="3137FA6A" w14:textId="77777777" w:rsidR="00020F71" w:rsidRDefault="00020F71" w:rsidP="00020F71"/>
    <w:p w14:paraId="4B8E7C4A" w14:textId="77777777" w:rsidR="00020F71" w:rsidRDefault="00020F71" w:rsidP="00020F71">
      <w:r>
        <w:t>Disable insecure API server bindings that may expose the server to unauthorized access. For example, disable the insecure "allow-privileged" setting to prevent unauthorized privilege escalation.</w:t>
      </w:r>
    </w:p>
    <w:p w14:paraId="3442FD2C" w14:textId="77777777" w:rsidR="00020F71" w:rsidRPr="00020F71" w:rsidRDefault="00020F71" w:rsidP="00020F71">
      <w:pPr>
        <w:rPr>
          <w:b/>
          <w:bCs/>
          <w:u w:val="single"/>
        </w:rPr>
      </w:pPr>
      <w:r w:rsidRPr="00020F71">
        <w:rPr>
          <w:b/>
          <w:bCs/>
          <w:u w:val="single"/>
        </w:rPr>
        <w:lastRenderedPageBreak/>
        <w:t>Utilize Admission Controllers</w:t>
      </w:r>
    </w:p>
    <w:p w14:paraId="08F7561B" w14:textId="77777777" w:rsidR="00020F71" w:rsidRDefault="00020F71" w:rsidP="00020F71"/>
    <w:p w14:paraId="13AF0A7A" w14:textId="77777777" w:rsidR="00020F71" w:rsidRDefault="00020F71" w:rsidP="00020F71">
      <w:r>
        <w:t>Implement admission controllers to validate and mutate requests before they reach the API server. This adds an additional layer of security by enforcing policies and preventing malicious requests.</w:t>
      </w:r>
    </w:p>
    <w:p w14:paraId="3D31946E" w14:textId="77777777" w:rsidR="00020F71" w:rsidRPr="00020F71" w:rsidRDefault="00020F71" w:rsidP="00020F71">
      <w:pPr>
        <w:rPr>
          <w:b/>
          <w:bCs/>
          <w:u w:val="single"/>
        </w:rPr>
      </w:pPr>
      <w:r w:rsidRPr="00020F71">
        <w:rPr>
          <w:b/>
          <w:bCs/>
          <w:u w:val="single"/>
        </w:rPr>
        <w:t>Implement Rate Limiting</w:t>
      </w:r>
    </w:p>
    <w:p w14:paraId="32181CF3" w14:textId="77777777" w:rsidR="00020F71" w:rsidRDefault="00020F71" w:rsidP="00020F71"/>
    <w:p w14:paraId="621B59B6" w14:textId="77777777" w:rsidR="00020F71" w:rsidRDefault="00020F71" w:rsidP="00020F71">
      <w:r>
        <w:t>Enforce rate limiting to prevent abuse or flooding of the API server with requests. Configure rate limits to ensure that the server can handle legitimate traffic without being overwhelmed.</w:t>
      </w:r>
    </w:p>
    <w:p w14:paraId="4E4D873D" w14:textId="77777777" w:rsidR="00020F71" w:rsidRPr="00020F71" w:rsidRDefault="00020F71" w:rsidP="00020F71">
      <w:pPr>
        <w:rPr>
          <w:b/>
          <w:bCs/>
          <w:u w:val="single"/>
        </w:rPr>
      </w:pPr>
      <w:r w:rsidRPr="00020F71">
        <w:rPr>
          <w:b/>
          <w:bCs/>
          <w:u w:val="single"/>
        </w:rPr>
        <w:t>Secure etcd Backend</w:t>
      </w:r>
    </w:p>
    <w:p w14:paraId="0F4A0D20" w14:textId="77777777" w:rsidR="00020F71" w:rsidRDefault="00020F71" w:rsidP="00020F71"/>
    <w:p w14:paraId="26E62F90" w14:textId="77777777" w:rsidR="00020F71" w:rsidRDefault="00020F71" w:rsidP="00020F71">
      <w:r>
        <w:t>Secure the etcd key-value store, which Kubernetes uses for storing configuration data. Utilize encryption, authentication, and access controls to protect sensitive information stored in etcd.</w:t>
      </w:r>
    </w:p>
    <w:p w14:paraId="67BB5DDC" w14:textId="77777777" w:rsidR="00020F71" w:rsidRPr="00020F71" w:rsidRDefault="00020F71" w:rsidP="00020F71">
      <w:pPr>
        <w:rPr>
          <w:b/>
          <w:bCs/>
          <w:u w:val="single"/>
        </w:rPr>
      </w:pPr>
      <w:r w:rsidRPr="00020F71">
        <w:rPr>
          <w:b/>
          <w:bCs/>
          <w:u w:val="single"/>
        </w:rPr>
        <w:t>Disable Unnecessary API Access</w:t>
      </w:r>
    </w:p>
    <w:p w14:paraId="1A0CA3C1" w14:textId="77777777" w:rsidR="00020F71" w:rsidRDefault="00020F71" w:rsidP="00020F71"/>
    <w:p w14:paraId="71F2ECFD" w14:textId="77777777" w:rsidR="00020F71" w:rsidRDefault="00020F71" w:rsidP="00020F71">
      <w:r>
        <w:t>Disable or restrict access to unnecessary or sensitive APIs. For example, disable the default API groups if they are not required for your use case.</w:t>
      </w:r>
    </w:p>
    <w:p w14:paraId="0F7AA9DD" w14:textId="77777777" w:rsidR="00020F71" w:rsidRPr="00020F71" w:rsidRDefault="00020F71" w:rsidP="00020F71">
      <w:pPr>
        <w:rPr>
          <w:b/>
          <w:bCs/>
          <w:u w:val="single"/>
        </w:rPr>
      </w:pPr>
      <w:r w:rsidRPr="00020F71">
        <w:rPr>
          <w:b/>
          <w:bCs/>
          <w:u w:val="single"/>
        </w:rPr>
        <w:t>Monitor API Activity</w:t>
      </w:r>
    </w:p>
    <w:p w14:paraId="6FD331D0" w14:textId="77777777" w:rsidR="00020F71" w:rsidRDefault="00020F71" w:rsidP="00020F71"/>
    <w:p w14:paraId="142AF10D" w14:textId="77777777" w:rsidR="00020F71" w:rsidRDefault="00020F71" w:rsidP="00020F71">
      <w:r>
        <w:t>Set up monitoring and auditing for API server activity. Capture logs and events related to API server requests and responses. Regularly review logs to identify suspicious or unauthorized activities.</w:t>
      </w:r>
    </w:p>
    <w:p w14:paraId="2841C559" w14:textId="77777777" w:rsidR="00020F71" w:rsidRDefault="00020F71" w:rsidP="00020F71">
      <w:pPr>
        <w:rPr>
          <w:b/>
          <w:bCs/>
          <w:u w:val="single"/>
        </w:rPr>
      </w:pPr>
    </w:p>
    <w:p w14:paraId="12F9DEBE" w14:textId="77777777" w:rsidR="00020F71" w:rsidRDefault="00020F71" w:rsidP="00020F71">
      <w:pPr>
        <w:rPr>
          <w:b/>
          <w:bCs/>
          <w:u w:val="single"/>
        </w:rPr>
      </w:pPr>
    </w:p>
    <w:p w14:paraId="7B8590B4" w14:textId="77777777" w:rsidR="00020F71" w:rsidRDefault="00020F71" w:rsidP="00020F71">
      <w:pPr>
        <w:rPr>
          <w:b/>
          <w:bCs/>
          <w:u w:val="single"/>
        </w:rPr>
      </w:pPr>
    </w:p>
    <w:p w14:paraId="4E6E3632" w14:textId="5B55896A" w:rsidR="00020F71" w:rsidRPr="00020F71" w:rsidRDefault="00020F71" w:rsidP="00020F71">
      <w:pPr>
        <w:rPr>
          <w:b/>
          <w:bCs/>
          <w:u w:val="single"/>
        </w:rPr>
      </w:pPr>
      <w:r w:rsidRPr="00020F71">
        <w:rPr>
          <w:b/>
          <w:bCs/>
          <w:u w:val="single"/>
        </w:rPr>
        <w:lastRenderedPageBreak/>
        <w:t>Regularly Update</w:t>
      </w:r>
    </w:p>
    <w:p w14:paraId="7521F806" w14:textId="77777777" w:rsidR="00020F71" w:rsidRDefault="00020F71" w:rsidP="00020F71"/>
    <w:p w14:paraId="7B9C3374" w14:textId="3334F28B" w:rsidR="00020F71" w:rsidRDefault="00020F71" w:rsidP="00020F71">
      <w:r>
        <w:t>Keep the API server up-to-date by applying security patches and updates promptly. Vulnerabilities in the API server can lead to unauthorized access and breaches.</w:t>
      </w:r>
    </w:p>
    <w:p w14:paraId="29318C18" w14:textId="77777777" w:rsidR="00020F71" w:rsidRPr="00020F71" w:rsidRDefault="00020F71" w:rsidP="00020F71"/>
    <w:p w14:paraId="40CC1B50" w14:textId="77777777" w:rsidR="00020F71" w:rsidRDefault="00020F71" w:rsidP="00020F71"/>
    <w:p w14:paraId="01046BBD" w14:textId="390C1C03" w:rsidR="00020F71" w:rsidRDefault="00020F71" w:rsidP="00020F71">
      <w:pPr>
        <w:pStyle w:val="Heading1"/>
      </w:pPr>
      <w:r w:rsidRPr="00020F71">
        <w:lastRenderedPageBreak/>
        <w:t>Image Security</w:t>
      </w:r>
    </w:p>
    <w:p w14:paraId="66FED137" w14:textId="77777777" w:rsidR="00020F71" w:rsidRDefault="00020F71" w:rsidP="00020F71">
      <w:pPr>
        <w:rPr>
          <w:rFonts w:asciiTheme="majorHAnsi" w:eastAsiaTheme="majorEastAsia" w:hAnsiTheme="majorHAnsi" w:cstheme="majorBidi"/>
          <w:b/>
          <w:bCs/>
          <w:color w:val="000000" w:themeColor="text1"/>
          <w:sz w:val="40"/>
        </w:rPr>
      </w:pPr>
    </w:p>
    <w:p w14:paraId="3A9C7D1A" w14:textId="77777777" w:rsidR="00020F71" w:rsidRDefault="00020F71" w:rsidP="00020F71">
      <w:r>
        <w:t>Container images are the building blocks of your applications, making image security a critical aspect of your Kubernetes environment. Ensuring that images are free from vulnerabilities and properly authenticated contributes to the overall security of your cluster. This section outlines key considerations and practices for enhancing image security.</w:t>
      </w:r>
    </w:p>
    <w:p w14:paraId="207828BC" w14:textId="77777777" w:rsidR="00020F71" w:rsidRPr="00020F71" w:rsidRDefault="00020F71" w:rsidP="00020F71">
      <w:pPr>
        <w:rPr>
          <w:b/>
          <w:bCs/>
          <w:u w:val="single"/>
        </w:rPr>
      </w:pPr>
      <w:r w:rsidRPr="00020F71">
        <w:rPr>
          <w:b/>
          <w:bCs/>
          <w:u w:val="single"/>
        </w:rPr>
        <w:t>Image Scanning</w:t>
      </w:r>
    </w:p>
    <w:p w14:paraId="3CBF896A" w14:textId="77777777" w:rsidR="00020F71" w:rsidRDefault="00020F71" w:rsidP="00020F71"/>
    <w:p w14:paraId="1B078E89" w14:textId="77777777" w:rsidR="00020F71" w:rsidRDefault="00020F71" w:rsidP="00020F71">
      <w:r>
        <w:t>Regularly scan container images for vulnerabilities using specialized tools like Clair, Trivy, or Anchore. These tools analyze image layers and identify known vulnerabilities in software packages.</w:t>
      </w:r>
    </w:p>
    <w:p w14:paraId="0BF3EE3F" w14:textId="77777777" w:rsidR="00020F71" w:rsidRPr="00020F71" w:rsidRDefault="00020F71" w:rsidP="00020F71">
      <w:pPr>
        <w:rPr>
          <w:b/>
          <w:bCs/>
          <w:u w:val="single"/>
        </w:rPr>
      </w:pPr>
      <w:r w:rsidRPr="00020F71">
        <w:rPr>
          <w:b/>
          <w:bCs/>
          <w:u w:val="single"/>
        </w:rPr>
        <w:t>Trusted Image Sources</w:t>
      </w:r>
    </w:p>
    <w:p w14:paraId="28079D83" w14:textId="77777777" w:rsidR="00020F71" w:rsidRDefault="00020F71" w:rsidP="00020F71"/>
    <w:p w14:paraId="47326E06" w14:textId="77777777" w:rsidR="00020F71" w:rsidRDefault="00020F71" w:rsidP="00020F71">
      <w:r>
        <w:t>Only use images from trusted sources, such as official repositories or well-known registries. Avoid using images from unverified or unofficial sources that might contain malicious code or vulnerabilities.</w:t>
      </w:r>
    </w:p>
    <w:p w14:paraId="74B3C84C" w14:textId="77777777" w:rsidR="00020F71" w:rsidRPr="00020F71" w:rsidRDefault="00020F71" w:rsidP="00020F71">
      <w:pPr>
        <w:rPr>
          <w:b/>
          <w:bCs/>
          <w:u w:val="single"/>
        </w:rPr>
      </w:pPr>
      <w:r w:rsidRPr="00020F71">
        <w:rPr>
          <w:b/>
          <w:bCs/>
          <w:u w:val="single"/>
        </w:rPr>
        <w:t>Image Signing</w:t>
      </w:r>
    </w:p>
    <w:p w14:paraId="30180FEF" w14:textId="77777777" w:rsidR="00020F71" w:rsidRDefault="00020F71" w:rsidP="00020F71"/>
    <w:p w14:paraId="26281546" w14:textId="77777777" w:rsidR="00020F71" w:rsidRDefault="00020F71" w:rsidP="00020F71">
      <w:r>
        <w:t>Implement image signing to verify the authenticity and integrity of container images. Digitally sign images using cryptographic keys, and verify signatures before deploying images to ensure they haven't been tampered with.</w:t>
      </w:r>
    </w:p>
    <w:p w14:paraId="6AC4E2E9" w14:textId="77777777" w:rsidR="00020F71" w:rsidRPr="00020F71" w:rsidRDefault="00020F71" w:rsidP="00020F71">
      <w:pPr>
        <w:rPr>
          <w:b/>
          <w:bCs/>
          <w:u w:val="single"/>
        </w:rPr>
      </w:pPr>
      <w:r w:rsidRPr="00020F71">
        <w:rPr>
          <w:b/>
          <w:bCs/>
          <w:u w:val="single"/>
        </w:rPr>
        <w:t>Image Pull Policies</w:t>
      </w:r>
    </w:p>
    <w:p w14:paraId="1E420599" w14:textId="77777777" w:rsidR="00020F71" w:rsidRDefault="00020F71" w:rsidP="00020F71"/>
    <w:p w14:paraId="65DD8949" w14:textId="77777777" w:rsidR="00020F71" w:rsidRDefault="00020F71" w:rsidP="00020F71">
      <w:r>
        <w:t>Enforce image pull policies to ensure that only authorized images are deployed. Prevent unauthorized or outdated images from being used in your cluster.</w:t>
      </w:r>
    </w:p>
    <w:p w14:paraId="7EE89307" w14:textId="77777777" w:rsidR="00020F71" w:rsidRPr="00020F71" w:rsidRDefault="00020F71" w:rsidP="00020F71">
      <w:pPr>
        <w:rPr>
          <w:b/>
          <w:bCs/>
          <w:u w:val="single"/>
        </w:rPr>
      </w:pPr>
      <w:r w:rsidRPr="00020F71">
        <w:rPr>
          <w:b/>
          <w:bCs/>
          <w:u w:val="single"/>
        </w:rPr>
        <w:lastRenderedPageBreak/>
        <w:t>Runtime Protection</w:t>
      </w:r>
    </w:p>
    <w:p w14:paraId="3B5D67C2" w14:textId="77777777" w:rsidR="00020F71" w:rsidRDefault="00020F71" w:rsidP="00020F71"/>
    <w:p w14:paraId="09624CD4" w14:textId="77777777" w:rsidR="00020F71" w:rsidRDefault="00020F71" w:rsidP="00020F71">
      <w:r>
        <w:t>Utilize container runtime security tools to monitor and protect images during runtime. Implement runtime policies that restrict container behavior and prevent unauthorized activities.</w:t>
      </w:r>
    </w:p>
    <w:p w14:paraId="1B2A2235" w14:textId="77777777" w:rsidR="00020F71" w:rsidRPr="00020F71" w:rsidRDefault="00020F71" w:rsidP="00020F71">
      <w:pPr>
        <w:rPr>
          <w:b/>
          <w:bCs/>
          <w:u w:val="single"/>
        </w:rPr>
      </w:pPr>
      <w:r w:rsidRPr="00020F71">
        <w:rPr>
          <w:b/>
          <w:bCs/>
          <w:u w:val="single"/>
        </w:rPr>
        <w:t>Least Privilege Images</w:t>
      </w:r>
    </w:p>
    <w:p w14:paraId="3A6EFFC8" w14:textId="77777777" w:rsidR="00020F71" w:rsidRDefault="00020F71" w:rsidP="00020F71"/>
    <w:p w14:paraId="4F575BCB" w14:textId="77777777" w:rsidR="00020F71" w:rsidRDefault="00020F71" w:rsidP="00020F71">
      <w:r>
        <w:t>Create images with the principle of least privilege in mind. Minimize the number of installed packages and reduce the attack surface by including only essential components.</w:t>
      </w:r>
    </w:p>
    <w:p w14:paraId="6569672A" w14:textId="77777777" w:rsidR="00020F71" w:rsidRPr="00020F71" w:rsidRDefault="00020F71" w:rsidP="00020F71">
      <w:pPr>
        <w:rPr>
          <w:b/>
          <w:bCs/>
          <w:u w:val="single"/>
        </w:rPr>
      </w:pPr>
      <w:r w:rsidRPr="00020F71">
        <w:rPr>
          <w:b/>
          <w:bCs/>
          <w:u w:val="single"/>
        </w:rPr>
        <w:t>Regular Image Updates</w:t>
      </w:r>
    </w:p>
    <w:p w14:paraId="17A7B018" w14:textId="77777777" w:rsidR="00020F71" w:rsidRDefault="00020F71" w:rsidP="00020F71"/>
    <w:p w14:paraId="171B4989" w14:textId="77777777" w:rsidR="00020F71" w:rsidRDefault="00020F71" w:rsidP="00020F71">
      <w:r>
        <w:t>Frequently update base images and application code to incorporate security patches and updates. Regularly rebuild and redeploy images to ensure they are running the latest and most secure versions.</w:t>
      </w:r>
    </w:p>
    <w:p w14:paraId="0CE0C4D2" w14:textId="77777777" w:rsidR="00020F71" w:rsidRPr="00020F71" w:rsidRDefault="00020F71" w:rsidP="00020F71">
      <w:pPr>
        <w:rPr>
          <w:b/>
          <w:bCs/>
          <w:u w:val="single"/>
        </w:rPr>
      </w:pPr>
      <w:r w:rsidRPr="00020F71">
        <w:rPr>
          <w:b/>
          <w:bCs/>
          <w:u w:val="single"/>
        </w:rPr>
        <w:t>Image Promotion Pipeline</w:t>
      </w:r>
    </w:p>
    <w:p w14:paraId="25EB5AAC" w14:textId="77777777" w:rsidR="00020F71" w:rsidRDefault="00020F71" w:rsidP="00020F71"/>
    <w:p w14:paraId="51023CAB" w14:textId="77777777" w:rsidR="00020F71" w:rsidRDefault="00020F71" w:rsidP="00020F71">
      <w:r>
        <w:t>Establish a secure image promotion pipeline that validates images before they are promoted to production environments. Automate the image scanning and validation process in your CI/CD pipeline.</w:t>
      </w:r>
    </w:p>
    <w:p w14:paraId="5DDE5133" w14:textId="77777777" w:rsidR="00020F71" w:rsidRPr="00020F71" w:rsidRDefault="00020F71" w:rsidP="00020F71">
      <w:pPr>
        <w:rPr>
          <w:b/>
          <w:bCs/>
          <w:u w:val="single"/>
        </w:rPr>
      </w:pPr>
      <w:r w:rsidRPr="00020F71">
        <w:rPr>
          <w:b/>
          <w:bCs/>
          <w:u w:val="single"/>
        </w:rPr>
        <w:t>Secure Registry Configuration</w:t>
      </w:r>
    </w:p>
    <w:p w14:paraId="34DDECA4" w14:textId="77777777" w:rsidR="00020F71" w:rsidRDefault="00020F71" w:rsidP="00020F71"/>
    <w:p w14:paraId="40CC249F" w14:textId="77777777" w:rsidR="00020F71" w:rsidRDefault="00020F71" w:rsidP="00020F71">
      <w:r>
        <w:t>Ensure that your container image registry is properly secured. Utilize access controls, authentication mechanisms, and encryption to protect images stored in the registry.</w:t>
      </w:r>
    </w:p>
    <w:p w14:paraId="31141FBE" w14:textId="77777777" w:rsidR="00020F71" w:rsidRDefault="00020F71" w:rsidP="00020F71">
      <w:pPr>
        <w:rPr>
          <w:b/>
          <w:bCs/>
          <w:u w:val="single"/>
        </w:rPr>
      </w:pPr>
    </w:p>
    <w:p w14:paraId="20C35ACC" w14:textId="77777777" w:rsidR="00020F71" w:rsidRDefault="00020F71" w:rsidP="00020F71">
      <w:pPr>
        <w:rPr>
          <w:b/>
          <w:bCs/>
          <w:u w:val="single"/>
        </w:rPr>
      </w:pPr>
    </w:p>
    <w:p w14:paraId="044FDA99" w14:textId="77777777" w:rsidR="00020F71" w:rsidRDefault="00020F71" w:rsidP="00020F71">
      <w:pPr>
        <w:rPr>
          <w:b/>
          <w:bCs/>
          <w:u w:val="single"/>
        </w:rPr>
      </w:pPr>
    </w:p>
    <w:p w14:paraId="65E8DD6F" w14:textId="77777777" w:rsidR="00020F71" w:rsidRDefault="00020F71" w:rsidP="00020F71">
      <w:pPr>
        <w:rPr>
          <w:b/>
          <w:bCs/>
          <w:u w:val="single"/>
        </w:rPr>
      </w:pPr>
    </w:p>
    <w:p w14:paraId="72A5C7D1" w14:textId="18C558B5" w:rsidR="00020F71" w:rsidRPr="00020F71" w:rsidRDefault="00020F71" w:rsidP="00020F71">
      <w:pPr>
        <w:rPr>
          <w:b/>
          <w:bCs/>
          <w:u w:val="single"/>
        </w:rPr>
      </w:pPr>
      <w:r w:rsidRPr="00020F71">
        <w:rPr>
          <w:b/>
          <w:bCs/>
          <w:u w:val="single"/>
        </w:rPr>
        <w:t>Continuous Monitoring</w:t>
      </w:r>
    </w:p>
    <w:p w14:paraId="5CEF97E2" w14:textId="77777777" w:rsidR="00020F71" w:rsidRDefault="00020F71" w:rsidP="00020F71"/>
    <w:p w14:paraId="087111AA" w14:textId="6EA295C9" w:rsidR="00020F71" w:rsidRDefault="00020F71" w:rsidP="00020F71">
      <w:r>
        <w:t>Continuously monitor images for vulnerabilities even after they are deployed. Implement automated monitoring tools that can detect vulnerabilities in running containers.</w:t>
      </w:r>
    </w:p>
    <w:p w14:paraId="4B4305CE" w14:textId="77777777" w:rsidR="00020F71" w:rsidRDefault="00020F71" w:rsidP="00020F71"/>
    <w:p w14:paraId="209C13C4" w14:textId="77777777" w:rsidR="00020F71" w:rsidRPr="00020F71" w:rsidRDefault="00020F71" w:rsidP="00020F71"/>
    <w:p w14:paraId="3BAA22FE" w14:textId="77777777" w:rsidR="00020F71" w:rsidRPr="00020F71" w:rsidRDefault="00020F71" w:rsidP="00020F71"/>
    <w:p w14:paraId="5CD57FE3" w14:textId="77777777" w:rsidR="00020F71" w:rsidRPr="00020F71" w:rsidRDefault="00020F71" w:rsidP="00020F71"/>
    <w:p w14:paraId="35AD2588" w14:textId="77777777" w:rsidR="00020F71" w:rsidRPr="00020F71" w:rsidRDefault="00020F71" w:rsidP="00020F71"/>
    <w:p w14:paraId="782DEA11" w14:textId="77777777" w:rsidR="00020F71" w:rsidRDefault="00020F71" w:rsidP="00020F71"/>
    <w:p w14:paraId="411A8250" w14:textId="0D68905E" w:rsidR="00020F71" w:rsidRDefault="00020F71" w:rsidP="00020F71">
      <w:pPr>
        <w:pStyle w:val="Heading1"/>
      </w:pPr>
      <w:r>
        <w:lastRenderedPageBreak/>
        <w:tab/>
      </w:r>
      <w:r w:rsidRPr="00020F71">
        <w:t>Pod Security</w:t>
      </w:r>
    </w:p>
    <w:p w14:paraId="4A2AA780" w14:textId="77777777" w:rsidR="00A47888" w:rsidRDefault="00A47888" w:rsidP="00A47888">
      <w:pPr>
        <w:rPr>
          <w:rFonts w:asciiTheme="majorHAnsi" w:eastAsiaTheme="majorEastAsia" w:hAnsiTheme="majorHAnsi" w:cstheme="majorBidi"/>
          <w:b/>
          <w:bCs/>
          <w:color w:val="000000" w:themeColor="text1"/>
          <w:sz w:val="40"/>
        </w:rPr>
      </w:pPr>
    </w:p>
    <w:p w14:paraId="395987F1" w14:textId="77777777" w:rsidR="00A47888" w:rsidRDefault="00A47888" w:rsidP="00A47888">
      <w:r>
        <w:t>Pods are the smallest deployable units in Kubernetes, and their security is crucial to prevent breaches and unauthorized access. By enforcing stringent pod security policies, you enhance the isolation and protection of your applications. This section outlines key considerations and practices for enhancing pod security.</w:t>
      </w:r>
    </w:p>
    <w:p w14:paraId="3AC0FF9E" w14:textId="77777777" w:rsidR="00A47888" w:rsidRPr="00A47888" w:rsidRDefault="00A47888" w:rsidP="00A47888">
      <w:pPr>
        <w:rPr>
          <w:b/>
          <w:bCs/>
          <w:u w:val="single"/>
        </w:rPr>
      </w:pPr>
      <w:r w:rsidRPr="00A47888">
        <w:rPr>
          <w:b/>
          <w:bCs/>
          <w:u w:val="single"/>
        </w:rPr>
        <w:t>Restrict Privileged Pods</w:t>
      </w:r>
    </w:p>
    <w:p w14:paraId="191B2CCA" w14:textId="77777777" w:rsidR="00A47888" w:rsidRDefault="00A47888" w:rsidP="00A47888"/>
    <w:p w14:paraId="4291F36F" w14:textId="77777777" w:rsidR="00A47888" w:rsidRDefault="00A47888" w:rsidP="00A47888">
      <w:r>
        <w:t>Avoid using privileged pods unless absolutely necessary. Privileged pods have access to the host's resources and can compromise the security of the entire node. Minimize the use of privileged pods to reduce attack surfaces.</w:t>
      </w:r>
    </w:p>
    <w:p w14:paraId="7434D00C" w14:textId="77777777" w:rsidR="00A47888" w:rsidRPr="00A47888" w:rsidRDefault="00A47888" w:rsidP="00A47888">
      <w:pPr>
        <w:rPr>
          <w:b/>
          <w:bCs/>
          <w:u w:val="single"/>
        </w:rPr>
      </w:pPr>
      <w:r w:rsidRPr="00A47888">
        <w:rPr>
          <w:b/>
          <w:bCs/>
          <w:u w:val="single"/>
        </w:rPr>
        <w:t>Use Pod Security Policies (PSPs)</w:t>
      </w:r>
    </w:p>
    <w:p w14:paraId="291E5DB0" w14:textId="77777777" w:rsidR="00A47888" w:rsidRDefault="00A47888" w:rsidP="00A47888"/>
    <w:p w14:paraId="0CFCF033" w14:textId="77777777" w:rsidR="00A47888" w:rsidRDefault="00A47888" w:rsidP="00A47888">
      <w:r>
        <w:t>Implement Pod Security Policies (PSPs) to define and enforce security standards for pods. PSPs allow you to restrict pod behavior, such as preventing privilege escalation, limiting host access, and enforcing mandatory access controls.</w:t>
      </w:r>
    </w:p>
    <w:p w14:paraId="5E977E09" w14:textId="77777777" w:rsidR="00A47888" w:rsidRPr="00A47888" w:rsidRDefault="00A47888" w:rsidP="00A47888">
      <w:pPr>
        <w:rPr>
          <w:b/>
          <w:bCs/>
          <w:u w:val="single"/>
        </w:rPr>
      </w:pPr>
      <w:r w:rsidRPr="00A47888">
        <w:rPr>
          <w:b/>
          <w:bCs/>
          <w:u w:val="single"/>
        </w:rPr>
        <w:t>Contextual Security</w:t>
      </w:r>
    </w:p>
    <w:p w14:paraId="74CB113C" w14:textId="77777777" w:rsidR="00A47888" w:rsidRDefault="00A47888" w:rsidP="00A47888"/>
    <w:p w14:paraId="2D610F34" w14:textId="77777777" w:rsidR="00A47888" w:rsidRDefault="00A47888" w:rsidP="00A47888">
      <w:r>
        <w:t>Configure pods with the appropriate context. Utilize service accounts and namespace isolation to ensure that pods only have access to the resources they require for their intended function.</w:t>
      </w:r>
    </w:p>
    <w:p w14:paraId="7F9100A6" w14:textId="77777777" w:rsidR="00A47888" w:rsidRPr="00A47888" w:rsidRDefault="00A47888" w:rsidP="00A47888">
      <w:pPr>
        <w:rPr>
          <w:b/>
          <w:bCs/>
          <w:u w:val="single"/>
        </w:rPr>
      </w:pPr>
      <w:r w:rsidRPr="00A47888">
        <w:rPr>
          <w:b/>
          <w:bCs/>
          <w:u w:val="single"/>
        </w:rPr>
        <w:t>Pod-to-Pod Communication</w:t>
      </w:r>
    </w:p>
    <w:p w14:paraId="78D2DA6F" w14:textId="77777777" w:rsidR="00A47888" w:rsidRDefault="00A47888" w:rsidP="00A47888"/>
    <w:p w14:paraId="4C12D786" w14:textId="77777777" w:rsidR="00A47888" w:rsidRDefault="00A47888" w:rsidP="00A47888">
      <w:r>
        <w:t>Implement network policies to control communication between pods and namespaces. Enforce restrictions on which pods can communicate with each other to prevent unauthorized access.</w:t>
      </w:r>
    </w:p>
    <w:p w14:paraId="4CCDC200" w14:textId="77777777" w:rsidR="00A47888" w:rsidRDefault="00A47888" w:rsidP="00A47888">
      <w:pPr>
        <w:rPr>
          <w:b/>
          <w:bCs/>
          <w:u w:val="single"/>
        </w:rPr>
      </w:pPr>
    </w:p>
    <w:p w14:paraId="09E30B9F" w14:textId="7A2DDEEA" w:rsidR="00A47888" w:rsidRPr="00A47888" w:rsidRDefault="00A47888" w:rsidP="00A47888">
      <w:pPr>
        <w:rPr>
          <w:b/>
          <w:bCs/>
          <w:u w:val="single"/>
        </w:rPr>
      </w:pPr>
      <w:r w:rsidRPr="00A47888">
        <w:rPr>
          <w:b/>
          <w:bCs/>
          <w:u w:val="single"/>
        </w:rPr>
        <w:lastRenderedPageBreak/>
        <w:t>Minimize Image Vulnerabilities</w:t>
      </w:r>
    </w:p>
    <w:p w14:paraId="6641815D" w14:textId="77777777" w:rsidR="00A47888" w:rsidRDefault="00A47888" w:rsidP="00A47888"/>
    <w:p w14:paraId="7A0CCC3C" w14:textId="77777777" w:rsidR="00A47888" w:rsidRDefault="00A47888" w:rsidP="00A47888">
      <w:r>
        <w:t>Utilize secure container images with minimal vulnerabilities. Regularly scan images for security issues and vulnerabilities. Set up automated workflows to ensure that only approved and secure images are used.</w:t>
      </w:r>
    </w:p>
    <w:p w14:paraId="580418E0" w14:textId="77777777" w:rsidR="00A47888" w:rsidRPr="00A47888" w:rsidRDefault="00A47888" w:rsidP="00A47888">
      <w:pPr>
        <w:rPr>
          <w:b/>
          <w:bCs/>
          <w:u w:val="single"/>
        </w:rPr>
      </w:pPr>
      <w:r w:rsidRPr="00A47888">
        <w:rPr>
          <w:b/>
          <w:bCs/>
          <w:u w:val="single"/>
        </w:rPr>
        <w:t>Define Resource Limits</w:t>
      </w:r>
    </w:p>
    <w:p w14:paraId="303B259D" w14:textId="77777777" w:rsidR="00A47888" w:rsidRDefault="00A47888" w:rsidP="00A47888"/>
    <w:p w14:paraId="681EC283" w14:textId="77777777" w:rsidR="00A47888" w:rsidRDefault="00A47888" w:rsidP="00A47888">
      <w:r>
        <w:t>Enforce resource limits for pods to prevent resource hogging and potential Denial of Service (DoS) attacks. Specify CPU and memory limits to ensure fair resource distribution across the cluster.</w:t>
      </w:r>
    </w:p>
    <w:p w14:paraId="7F190A8E" w14:textId="77777777" w:rsidR="00A47888" w:rsidRPr="00A47888" w:rsidRDefault="00A47888" w:rsidP="00A47888">
      <w:pPr>
        <w:rPr>
          <w:b/>
          <w:bCs/>
          <w:u w:val="single"/>
        </w:rPr>
      </w:pPr>
      <w:r w:rsidRPr="00A47888">
        <w:rPr>
          <w:b/>
          <w:bCs/>
          <w:u w:val="single"/>
        </w:rPr>
        <w:t>Use Read-Only File Systems</w:t>
      </w:r>
    </w:p>
    <w:p w14:paraId="7EB6EA29" w14:textId="77777777" w:rsidR="00A47888" w:rsidRDefault="00A47888" w:rsidP="00A47888"/>
    <w:p w14:paraId="4A421B68" w14:textId="77777777" w:rsidR="00A47888" w:rsidRDefault="00A47888" w:rsidP="00A47888">
      <w:r>
        <w:t>Configure pods to use read-only file systems whenever possible. This prevents malicious code from modifying the file system within the pod, reducing the potential impact of attacks.</w:t>
      </w:r>
    </w:p>
    <w:p w14:paraId="65225000" w14:textId="77777777" w:rsidR="00A47888" w:rsidRPr="00A47888" w:rsidRDefault="00A47888" w:rsidP="00A47888">
      <w:pPr>
        <w:rPr>
          <w:b/>
          <w:bCs/>
          <w:u w:val="single"/>
        </w:rPr>
      </w:pPr>
      <w:r w:rsidRPr="00A47888">
        <w:rPr>
          <w:b/>
          <w:bCs/>
          <w:u w:val="single"/>
        </w:rPr>
        <w:t>Regularly Audit and Review</w:t>
      </w:r>
    </w:p>
    <w:p w14:paraId="70640D6D" w14:textId="77777777" w:rsidR="00A47888" w:rsidRDefault="00A47888" w:rsidP="00A47888"/>
    <w:p w14:paraId="49641159" w14:textId="77777777" w:rsidR="00A47888" w:rsidRDefault="00A47888" w:rsidP="00A47888">
      <w:r>
        <w:t>Periodically audit and review pod security configurations. Use tools like kube-bench to assess the security posture of your pods and identify misconfigurations.</w:t>
      </w:r>
    </w:p>
    <w:p w14:paraId="1EFA5BD3" w14:textId="77777777" w:rsidR="00A47888" w:rsidRPr="00A47888" w:rsidRDefault="00A47888" w:rsidP="00A47888">
      <w:pPr>
        <w:rPr>
          <w:b/>
          <w:bCs/>
          <w:u w:val="single"/>
        </w:rPr>
      </w:pPr>
      <w:r w:rsidRPr="00A47888">
        <w:rPr>
          <w:b/>
          <w:bCs/>
          <w:u w:val="single"/>
        </w:rPr>
        <w:t>Monitor Runtime Behavior</w:t>
      </w:r>
    </w:p>
    <w:p w14:paraId="05A174FD" w14:textId="77777777" w:rsidR="00A47888" w:rsidRDefault="00A47888" w:rsidP="00A47888"/>
    <w:p w14:paraId="1E11BE64" w14:textId="77777777" w:rsidR="00A47888" w:rsidRDefault="00A47888" w:rsidP="00A47888">
      <w:r>
        <w:t>Implement runtime security monitoring to detect any abnormal behavior within pods. Utilize runtime protection tools to identify unauthorized activities, privilege escalations, or unusual process behaviors.</w:t>
      </w:r>
    </w:p>
    <w:p w14:paraId="00CE93FB" w14:textId="77777777" w:rsidR="00A47888" w:rsidRDefault="00A47888" w:rsidP="00A47888">
      <w:pPr>
        <w:rPr>
          <w:b/>
          <w:bCs/>
          <w:u w:val="single"/>
        </w:rPr>
      </w:pPr>
    </w:p>
    <w:p w14:paraId="36238417" w14:textId="77777777" w:rsidR="00A47888" w:rsidRDefault="00A47888" w:rsidP="00A47888">
      <w:pPr>
        <w:rPr>
          <w:b/>
          <w:bCs/>
          <w:u w:val="single"/>
        </w:rPr>
      </w:pPr>
    </w:p>
    <w:p w14:paraId="29C1C9D0" w14:textId="1001F513" w:rsidR="00A47888" w:rsidRPr="00A47888" w:rsidRDefault="00A47888" w:rsidP="00A47888">
      <w:pPr>
        <w:rPr>
          <w:b/>
          <w:bCs/>
          <w:u w:val="single"/>
        </w:rPr>
      </w:pPr>
      <w:r w:rsidRPr="00A47888">
        <w:rPr>
          <w:b/>
          <w:bCs/>
          <w:u w:val="single"/>
        </w:rPr>
        <w:lastRenderedPageBreak/>
        <w:t>Security Contexts</w:t>
      </w:r>
    </w:p>
    <w:p w14:paraId="0A67EEFB" w14:textId="77777777" w:rsidR="00A47888" w:rsidRDefault="00A47888" w:rsidP="00A47888"/>
    <w:p w14:paraId="70D4CC1A" w14:textId="5047D26C" w:rsidR="00A47888" w:rsidRDefault="00A47888" w:rsidP="00A47888">
      <w:r>
        <w:t>Leverage security contexts to define pod-level security settings. Specify parameters like user IDs, group IDs, and capabilities to restrict pod actions and interactions with the underlying node.</w:t>
      </w:r>
    </w:p>
    <w:p w14:paraId="7875F96B" w14:textId="77777777" w:rsidR="00A47888" w:rsidRPr="00A47888" w:rsidRDefault="00A47888" w:rsidP="00A47888"/>
    <w:p w14:paraId="39B4E1A6" w14:textId="77777777" w:rsidR="00A47888" w:rsidRPr="00A47888" w:rsidRDefault="00A47888" w:rsidP="00A47888"/>
    <w:p w14:paraId="47D84B62" w14:textId="77777777" w:rsidR="00A47888" w:rsidRPr="00A47888" w:rsidRDefault="00A47888" w:rsidP="00A47888"/>
    <w:p w14:paraId="17A0A8FC" w14:textId="77777777" w:rsidR="00A47888" w:rsidRDefault="00A47888" w:rsidP="00A47888"/>
    <w:p w14:paraId="0D416BB8" w14:textId="35CB33F4" w:rsidR="00A47888" w:rsidRDefault="00A47888" w:rsidP="00A47888">
      <w:pPr>
        <w:pStyle w:val="Heading1"/>
      </w:pPr>
      <w:r>
        <w:lastRenderedPageBreak/>
        <w:tab/>
      </w:r>
      <w:r w:rsidRPr="00A47888">
        <w:t>Secrets Management</w:t>
      </w:r>
    </w:p>
    <w:p w14:paraId="526E1916" w14:textId="77777777" w:rsidR="00A47888" w:rsidRDefault="00A47888" w:rsidP="00A47888">
      <w:pPr>
        <w:rPr>
          <w:rFonts w:asciiTheme="majorHAnsi" w:eastAsiaTheme="majorEastAsia" w:hAnsiTheme="majorHAnsi" w:cstheme="majorBidi"/>
          <w:b/>
          <w:bCs/>
          <w:color w:val="000000" w:themeColor="text1"/>
          <w:sz w:val="40"/>
        </w:rPr>
      </w:pPr>
    </w:p>
    <w:p w14:paraId="351F30DE" w14:textId="77777777" w:rsidR="00E15719" w:rsidRDefault="00E15719" w:rsidP="00E15719">
      <w:r>
        <w:t>Managing sensitive information, such as passwords, API tokens, and certificates, is a critical aspect of Kubernetes security. Proper secrets management ensures that confidential data remains protected and inaccessible to unauthorized users. This section outlines key considerations and practices for enhancing secrets management.</w:t>
      </w:r>
    </w:p>
    <w:p w14:paraId="08A29336" w14:textId="77777777" w:rsidR="00E15719" w:rsidRPr="00E15719" w:rsidRDefault="00E15719" w:rsidP="00E15719">
      <w:pPr>
        <w:rPr>
          <w:b/>
          <w:bCs/>
          <w:u w:val="single"/>
        </w:rPr>
      </w:pPr>
      <w:r w:rsidRPr="00E15719">
        <w:rPr>
          <w:b/>
          <w:bCs/>
          <w:u w:val="single"/>
        </w:rPr>
        <w:t>Use Kubernetes Secrets</w:t>
      </w:r>
    </w:p>
    <w:p w14:paraId="5FF63AEF" w14:textId="77777777" w:rsidR="00E15719" w:rsidRDefault="00E15719" w:rsidP="00E15719"/>
    <w:p w14:paraId="043FC522" w14:textId="77777777" w:rsidR="00E15719" w:rsidRDefault="00E15719" w:rsidP="00E15719">
      <w:r>
        <w:t>Leverage Kubernetes Secrets to store sensitive information securely. Kubernetes Secrets are specifically designed to store confidential data, such as passwords or access tokens, in an encrypted format.</w:t>
      </w:r>
    </w:p>
    <w:p w14:paraId="1D7A68D1" w14:textId="77777777" w:rsidR="00E15719" w:rsidRPr="00E15719" w:rsidRDefault="00E15719" w:rsidP="00E15719">
      <w:pPr>
        <w:rPr>
          <w:b/>
          <w:bCs/>
          <w:u w:val="single"/>
        </w:rPr>
      </w:pPr>
      <w:r w:rsidRPr="00E15719">
        <w:rPr>
          <w:b/>
          <w:bCs/>
          <w:u w:val="single"/>
        </w:rPr>
        <w:t>Avoid Hardcoding Secrets</w:t>
      </w:r>
    </w:p>
    <w:p w14:paraId="7C13EDFE" w14:textId="77777777" w:rsidR="00E15719" w:rsidRDefault="00E15719" w:rsidP="00E15719"/>
    <w:p w14:paraId="239E21D6" w14:textId="77777777" w:rsidR="00E15719" w:rsidRDefault="00E15719" w:rsidP="00E15719">
      <w:r>
        <w:t>Avoid hardcoding sensitive data directly into deployment configurations or source code. Instead, use references to Secrets when injecting secrets into pods, allowing you to manage secrets independently of application code.</w:t>
      </w:r>
    </w:p>
    <w:p w14:paraId="0484CC43" w14:textId="77777777" w:rsidR="00E15719" w:rsidRPr="00E15719" w:rsidRDefault="00E15719" w:rsidP="00E15719">
      <w:pPr>
        <w:rPr>
          <w:b/>
          <w:bCs/>
          <w:u w:val="single"/>
        </w:rPr>
      </w:pPr>
      <w:r w:rsidRPr="00E15719">
        <w:rPr>
          <w:b/>
          <w:bCs/>
          <w:u w:val="single"/>
        </w:rPr>
        <w:t>Encrypt Data at Rest</w:t>
      </w:r>
    </w:p>
    <w:p w14:paraId="759CDEAF" w14:textId="77777777" w:rsidR="00E15719" w:rsidRDefault="00E15719" w:rsidP="00E15719"/>
    <w:p w14:paraId="1E17D032" w14:textId="77777777" w:rsidR="00E15719" w:rsidRDefault="00E15719" w:rsidP="00E15719">
      <w:r>
        <w:t>Utilize encryption mechanisms to protect data stored in etcd, Kubernetes' key-value store. Configure encryption at rest to prevent unauthorized access to secrets stored in the backend.</w:t>
      </w:r>
    </w:p>
    <w:p w14:paraId="129AC1F1" w14:textId="77777777" w:rsidR="00E15719" w:rsidRPr="00E15719" w:rsidRDefault="00E15719" w:rsidP="00E15719">
      <w:pPr>
        <w:rPr>
          <w:b/>
          <w:bCs/>
          <w:u w:val="single"/>
        </w:rPr>
      </w:pPr>
      <w:r w:rsidRPr="00E15719">
        <w:rPr>
          <w:b/>
          <w:bCs/>
          <w:u w:val="single"/>
        </w:rPr>
        <w:t>Role-Based Access Control (RBAC)</w:t>
      </w:r>
    </w:p>
    <w:p w14:paraId="560F01BB" w14:textId="77777777" w:rsidR="00E15719" w:rsidRDefault="00E15719" w:rsidP="00E15719"/>
    <w:p w14:paraId="18C25234" w14:textId="77777777" w:rsidR="00E15719" w:rsidRDefault="00E15719" w:rsidP="00E15719">
      <w:r>
        <w:t>Enforce RBAC to control access to secrets. Limit who can create, update, and delete Secrets, ensuring that only authorized users or components can interact with sensitive data.</w:t>
      </w:r>
    </w:p>
    <w:p w14:paraId="71D8649D" w14:textId="77777777" w:rsidR="00E15719" w:rsidRPr="00E15719" w:rsidRDefault="00E15719" w:rsidP="00E15719">
      <w:pPr>
        <w:rPr>
          <w:b/>
          <w:bCs/>
          <w:u w:val="single"/>
        </w:rPr>
      </w:pPr>
      <w:r w:rsidRPr="00E15719">
        <w:rPr>
          <w:b/>
          <w:bCs/>
          <w:u w:val="single"/>
        </w:rPr>
        <w:t>Leverage Container Runtimes</w:t>
      </w:r>
    </w:p>
    <w:p w14:paraId="1598BF11" w14:textId="77777777" w:rsidR="00E15719" w:rsidRDefault="00E15719" w:rsidP="00E15719"/>
    <w:p w14:paraId="1FE6B589" w14:textId="77777777" w:rsidR="00E15719" w:rsidRDefault="00E15719" w:rsidP="00E15719">
      <w:r>
        <w:t>Utilize container runtime features like environment variables to inject secrets into pods securely. This prevents secrets from being exposed directly within the pod configuration.</w:t>
      </w:r>
    </w:p>
    <w:p w14:paraId="70CF11BF" w14:textId="77777777" w:rsidR="00E15719" w:rsidRPr="00E15719" w:rsidRDefault="00E15719" w:rsidP="00E15719">
      <w:pPr>
        <w:rPr>
          <w:b/>
          <w:bCs/>
          <w:u w:val="single"/>
        </w:rPr>
      </w:pPr>
      <w:r w:rsidRPr="00E15719">
        <w:rPr>
          <w:b/>
          <w:bCs/>
          <w:u w:val="single"/>
        </w:rPr>
        <w:t>Encrypt in Transit</w:t>
      </w:r>
    </w:p>
    <w:p w14:paraId="52E8C971" w14:textId="77777777" w:rsidR="00E15719" w:rsidRDefault="00E15719" w:rsidP="00E15719"/>
    <w:p w14:paraId="4784D409" w14:textId="77777777" w:rsidR="00E15719" w:rsidRDefault="00E15719" w:rsidP="00E15719">
      <w:r>
        <w:t>Encrypt data transmitted between components and pods. Use Transport Layer Security (TLS) to ensure that sensitive information, including secrets, remains confidential during transmission.</w:t>
      </w:r>
    </w:p>
    <w:p w14:paraId="4DC72AE5" w14:textId="77777777" w:rsidR="00E15719" w:rsidRPr="00E15719" w:rsidRDefault="00E15719" w:rsidP="00E15719">
      <w:pPr>
        <w:rPr>
          <w:b/>
          <w:bCs/>
          <w:u w:val="single"/>
        </w:rPr>
      </w:pPr>
      <w:r w:rsidRPr="00E15719">
        <w:rPr>
          <w:b/>
          <w:bCs/>
          <w:u w:val="single"/>
        </w:rPr>
        <w:t>Rotate Secrets Regularly</w:t>
      </w:r>
    </w:p>
    <w:p w14:paraId="6CC573EC" w14:textId="77777777" w:rsidR="00E15719" w:rsidRDefault="00E15719" w:rsidP="00E15719"/>
    <w:p w14:paraId="6DFD11AD" w14:textId="77777777" w:rsidR="00E15719" w:rsidRDefault="00E15719" w:rsidP="00E15719">
      <w:r>
        <w:t>Regularly rotate sensitive data, such as passwords and API tokens, to limit the window of opportunity for potential attackers. Automate secret rotation processes to ensure consistency.</w:t>
      </w:r>
    </w:p>
    <w:p w14:paraId="209C1E40" w14:textId="77777777" w:rsidR="00E15719" w:rsidRPr="00E15719" w:rsidRDefault="00E15719" w:rsidP="00E15719">
      <w:pPr>
        <w:rPr>
          <w:b/>
          <w:bCs/>
          <w:u w:val="single"/>
        </w:rPr>
      </w:pPr>
      <w:r w:rsidRPr="00E15719">
        <w:rPr>
          <w:b/>
          <w:bCs/>
          <w:u w:val="single"/>
        </w:rPr>
        <w:t>Monitor Secrets Usage</w:t>
      </w:r>
    </w:p>
    <w:p w14:paraId="20412F3B" w14:textId="77777777" w:rsidR="00E15719" w:rsidRDefault="00E15719" w:rsidP="00E15719"/>
    <w:p w14:paraId="7FBDA3D3" w14:textId="77777777" w:rsidR="00E15719" w:rsidRDefault="00E15719" w:rsidP="00E15719">
      <w:r>
        <w:t>Implement monitoring and auditing of Secrets usage. Detect any unauthorized access attempts or abnormal activity related to Secrets, triggering alerts when unusual behavior is detected.</w:t>
      </w:r>
    </w:p>
    <w:p w14:paraId="2942DB1A" w14:textId="77777777" w:rsidR="00E15719" w:rsidRPr="00E15719" w:rsidRDefault="00E15719" w:rsidP="00E15719">
      <w:pPr>
        <w:rPr>
          <w:b/>
          <w:bCs/>
          <w:u w:val="single"/>
        </w:rPr>
      </w:pPr>
      <w:r w:rsidRPr="00E15719">
        <w:rPr>
          <w:b/>
          <w:bCs/>
          <w:u w:val="single"/>
        </w:rPr>
        <w:t>Limit Secret Scope</w:t>
      </w:r>
    </w:p>
    <w:p w14:paraId="04DC3B42" w14:textId="77777777" w:rsidR="00E15719" w:rsidRDefault="00E15719" w:rsidP="00E15719"/>
    <w:p w14:paraId="0FD9F90B" w14:textId="77777777" w:rsidR="00E15719" w:rsidRDefault="00E15719" w:rsidP="00E15719">
      <w:r>
        <w:t>Create Secrets with the smallest scope necessary. Only grant access to Secrets for the namespaces or pods that require them, reducing the potential impact of a breach.</w:t>
      </w:r>
    </w:p>
    <w:p w14:paraId="3833D8F6" w14:textId="77777777" w:rsidR="00E15719" w:rsidRPr="00E15719" w:rsidRDefault="00E15719" w:rsidP="00E15719">
      <w:pPr>
        <w:rPr>
          <w:b/>
          <w:bCs/>
          <w:u w:val="single"/>
        </w:rPr>
      </w:pPr>
      <w:r w:rsidRPr="00E15719">
        <w:rPr>
          <w:b/>
          <w:bCs/>
          <w:u w:val="single"/>
        </w:rPr>
        <w:t>Secure Storage Backends</w:t>
      </w:r>
    </w:p>
    <w:p w14:paraId="38173786" w14:textId="77777777" w:rsidR="00E15719" w:rsidRDefault="00E15719" w:rsidP="00E15719"/>
    <w:p w14:paraId="1009BF0C" w14:textId="6DB9E791" w:rsidR="00A47888" w:rsidRDefault="00E15719" w:rsidP="00E15719">
      <w:r>
        <w:t>Ensure that your chosen storage backend for Secrets management is properly secured. Utilize access controls and encryption to protect Secrets stored in the backend.</w:t>
      </w:r>
    </w:p>
    <w:p w14:paraId="6C3B0B92" w14:textId="11F7A673" w:rsidR="00E15719" w:rsidRDefault="00E15719" w:rsidP="00E15719">
      <w:pPr>
        <w:pStyle w:val="Heading1"/>
      </w:pPr>
      <w:r w:rsidRPr="00E15719">
        <w:lastRenderedPageBreak/>
        <w:t>Logging and Monitoring</w:t>
      </w:r>
    </w:p>
    <w:p w14:paraId="5A03941C" w14:textId="77777777" w:rsidR="00E15719" w:rsidRPr="00E15719" w:rsidRDefault="00E15719" w:rsidP="00E15719"/>
    <w:p w14:paraId="02323D6F" w14:textId="77777777" w:rsidR="00E15719" w:rsidRDefault="00E15719" w:rsidP="00E15719">
      <w:r>
        <w:t>Effective logging and monitoring are essential for timely detection and response to security incidents and anomalies within your Kubernetes cluster. By capturing and analyzing relevant data, you can proactively identify and mitigate potential threats. This section outlines key considerations and practices for enhancing logging and monitoring.</w:t>
      </w:r>
    </w:p>
    <w:p w14:paraId="5C6B78BB" w14:textId="77777777" w:rsidR="00E15719" w:rsidRPr="00E15719" w:rsidRDefault="00E15719" w:rsidP="00E15719">
      <w:pPr>
        <w:rPr>
          <w:b/>
          <w:bCs/>
          <w:u w:val="single"/>
        </w:rPr>
      </w:pPr>
      <w:r w:rsidRPr="00E15719">
        <w:rPr>
          <w:b/>
          <w:bCs/>
          <w:u w:val="single"/>
        </w:rPr>
        <w:t>Centralized Logging</w:t>
      </w:r>
    </w:p>
    <w:p w14:paraId="22037AA0" w14:textId="77777777" w:rsidR="00E15719" w:rsidRDefault="00E15719" w:rsidP="00E15719"/>
    <w:p w14:paraId="7A840AB0" w14:textId="77777777" w:rsidR="00E15719" w:rsidRDefault="00E15719" w:rsidP="00E15719">
      <w:r>
        <w:t>Set up centralized logging to aggregate logs from various Kubernetes components and pods. Use tools like Fluentd, Elasticsearch, and Kibana (EFK stack) to facilitate efficient log collection, storage, and analysis.</w:t>
      </w:r>
    </w:p>
    <w:p w14:paraId="369AF57A" w14:textId="77777777" w:rsidR="00E15719" w:rsidRPr="00E15719" w:rsidRDefault="00E15719" w:rsidP="00E15719">
      <w:pPr>
        <w:rPr>
          <w:b/>
          <w:bCs/>
          <w:u w:val="single"/>
        </w:rPr>
      </w:pPr>
      <w:r w:rsidRPr="00E15719">
        <w:rPr>
          <w:b/>
          <w:bCs/>
          <w:u w:val="single"/>
        </w:rPr>
        <w:t>Define Logging Standards</w:t>
      </w:r>
    </w:p>
    <w:p w14:paraId="71C826C1" w14:textId="77777777" w:rsidR="00E15719" w:rsidRDefault="00E15719" w:rsidP="00E15719"/>
    <w:p w14:paraId="2683A75C" w14:textId="77777777" w:rsidR="00E15719" w:rsidRDefault="00E15719" w:rsidP="00E15719">
      <w:r>
        <w:t>Establish logging standards that outline which events and activities should be logged. Define log levels, categories, and retention periods to ensure consistency and compliance with security policies.</w:t>
      </w:r>
    </w:p>
    <w:p w14:paraId="23B847F8" w14:textId="77777777" w:rsidR="00E15719" w:rsidRPr="00E15719" w:rsidRDefault="00E15719" w:rsidP="00E15719">
      <w:pPr>
        <w:rPr>
          <w:b/>
          <w:bCs/>
          <w:u w:val="single"/>
        </w:rPr>
      </w:pPr>
      <w:r w:rsidRPr="00E15719">
        <w:rPr>
          <w:b/>
          <w:bCs/>
          <w:u w:val="single"/>
        </w:rPr>
        <w:t>Monitor Key Metrics</w:t>
      </w:r>
    </w:p>
    <w:p w14:paraId="6FADBCDF" w14:textId="77777777" w:rsidR="00E15719" w:rsidRDefault="00E15719" w:rsidP="00E15719"/>
    <w:p w14:paraId="7733B7A9" w14:textId="77777777" w:rsidR="00E15719" w:rsidRDefault="00E15719" w:rsidP="00E15719">
      <w:r>
        <w:t>Monitor critical metrics, such as CPU usage, memory usage, network activity, and disk space, to detect resource anomalies and potential performance issues.</w:t>
      </w:r>
    </w:p>
    <w:p w14:paraId="1619C9F4" w14:textId="77777777" w:rsidR="00E15719" w:rsidRPr="00E15719" w:rsidRDefault="00E15719" w:rsidP="00E15719">
      <w:pPr>
        <w:rPr>
          <w:b/>
          <w:bCs/>
          <w:u w:val="single"/>
        </w:rPr>
      </w:pPr>
      <w:r w:rsidRPr="00E15719">
        <w:rPr>
          <w:b/>
          <w:bCs/>
          <w:u w:val="single"/>
        </w:rPr>
        <w:t>Implement Auditing</w:t>
      </w:r>
    </w:p>
    <w:p w14:paraId="76655D58" w14:textId="77777777" w:rsidR="00E15719" w:rsidRDefault="00E15719" w:rsidP="00E15719"/>
    <w:p w14:paraId="29BAF2A7" w14:textId="77777777" w:rsidR="00E15719" w:rsidRDefault="00E15719" w:rsidP="00E15719">
      <w:r>
        <w:t>Enable auditing for API server requests and responses. Auditing provides an audit trail of actions performed within the cluster, aiding in post-incident analysis and compliance.</w:t>
      </w:r>
    </w:p>
    <w:p w14:paraId="6523BBAC" w14:textId="77777777" w:rsidR="00E15719" w:rsidRDefault="00E15719" w:rsidP="00E15719">
      <w:pPr>
        <w:rPr>
          <w:b/>
          <w:bCs/>
          <w:u w:val="single"/>
        </w:rPr>
      </w:pPr>
    </w:p>
    <w:p w14:paraId="7DCB9BAC" w14:textId="77777777" w:rsidR="00E15719" w:rsidRDefault="00E15719" w:rsidP="00E15719">
      <w:pPr>
        <w:rPr>
          <w:b/>
          <w:bCs/>
          <w:u w:val="single"/>
        </w:rPr>
      </w:pPr>
    </w:p>
    <w:p w14:paraId="03FBC9E9" w14:textId="227F0410" w:rsidR="00E15719" w:rsidRPr="00E15719" w:rsidRDefault="00E15719" w:rsidP="00E15719">
      <w:pPr>
        <w:rPr>
          <w:b/>
          <w:bCs/>
          <w:u w:val="single"/>
        </w:rPr>
      </w:pPr>
      <w:r w:rsidRPr="00E15719">
        <w:rPr>
          <w:b/>
          <w:bCs/>
          <w:u w:val="single"/>
        </w:rPr>
        <w:lastRenderedPageBreak/>
        <w:t>Set Up Alerts</w:t>
      </w:r>
    </w:p>
    <w:p w14:paraId="6D7DAFEE" w14:textId="77777777" w:rsidR="00E15719" w:rsidRDefault="00E15719" w:rsidP="00E15719"/>
    <w:p w14:paraId="09D337D3" w14:textId="77777777" w:rsidR="00E15719" w:rsidRDefault="00E15719" w:rsidP="00E15719">
      <w:r>
        <w:t>Configure alerts for unusual activities or security breaches. Set thresholds for key metrics and events to trigger notifications when predefined conditions are met.</w:t>
      </w:r>
    </w:p>
    <w:p w14:paraId="07113E99" w14:textId="77777777" w:rsidR="00E15719" w:rsidRPr="00E15719" w:rsidRDefault="00E15719" w:rsidP="00E15719">
      <w:pPr>
        <w:rPr>
          <w:b/>
          <w:bCs/>
          <w:u w:val="single"/>
        </w:rPr>
      </w:pPr>
      <w:r w:rsidRPr="00E15719">
        <w:rPr>
          <w:b/>
          <w:bCs/>
          <w:u w:val="single"/>
        </w:rPr>
        <w:t>Employ Anomaly Detection</w:t>
      </w:r>
    </w:p>
    <w:p w14:paraId="3B9B15C0" w14:textId="77777777" w:rsidR="00E15719" w:rsidRDefault="00E15719" w:rsidP="00E15719"/>
    <w:p w14:paraId="479E39FF" w14:textId="77777777" w:rsidR="00E15719" w:rsidRDefault="00E15719" w:rsidP="00E15719">
      <w:r>
        <w:t>Implement anomaly detection algorithms to identify unusual patterns in logs and metrics. These algorithms can help detect subtle security incidents that might otherwise go unnoticed.</w:t>
      </w:r>
    </w:p>
    <w:p w14:paraId="1C23BDE9" w14:textId="77777777" w:rsidR="00E15719" w:rsidRPr="00E15719" w:rsidRDefault="00E15719" w:rsidP="00E15719">
      <w:pPr>
        <w:rPr>
          <w:b/>
          <w:bCs/>
          <w:u w:val="single"/>
        </w:rPr>
      </w:pPr>
      <w:r w:rsidRPr="00E15719">
        <w:rPr>
          <w:b/>
          <w:bCs/>
          <w:u w:val="single"/>
        </w:rPr>
        <w:t>Real-Time Monitoring</w:t>
      </w:r>
    </w:p>
    <w:p w14:paraId="2239580E" w14:textId="77777777" w:rsidR="00E15719" w:rsidRDefault="00E15719" w:rsidP="00E15719"/>
    <w:p w14:paraId="0CF3E4B6" w14:textId="77777777" w:rsidR="00E15719" w:rsidRDefault="00E15719" w:rsidP="00E15719">
      <w:r>
        <w:t>Enable real-time monitoring to detect and respond to security incidents as they occur. Utilize real-time dashboards to visualize live data and trends.</w:t>
      </w:r>
    </w:p>
    <w:p w14:paraId="0399C282" w14:textId="77777777" w:rsidR="00E15719" w:rsidRPr="00E15719" w:rsidRDefault="00E15719" w:rsidP="00E15719">
      <w:pPr>
        <w:rPr>
          <w:b/>
          <w:bCs/>
          <w:u w:val="single"/>
        </w:rPr>
      </w:pPr>
      <w:r w:rsidRPr="00E15719">
        <w:rPr>
          <w:b/>
          <w:bCs/>
          <w:u w:val="single"/>
        </w:rPr>
        <w:t>Incident Response</w:t>
      </w:r>
    </w:p>
    <w:p w14:paraId="3CC7A508" w14:textId="77777777" w:rsidR="00E15719" w:rsidRDefault="00E15719" w:rsidP="00E15719"/>
    <w:p w14:paraId="5212F966" w14:textId="77777777" w:rsidR="00E15719" w:rsidRDefault="00E15719" w:rsidP="00E15719">
      <w:r>
        <w:t>Develop incident response procedures that detail the steps to be taken in the event of a security breach. Clearly define roles, responsibilities, and communication channels for responding to incidents.</w:t>
      </w:r>
    </w:p>
    <w:p w14:paraId="3CF6A18F" w14:textId="77777777" w:rsidR="00E15719" w:rsidRPr="00E15719" w:rsidRDefault="00E15719" w:rsidP="00E15719">
      <w:pPr>
        <w:rPr>
          <w:b/>
          <w:bCs/>
          <w:u w:val="single"/>
        </w:rPr>
      </w:pPr>
      <w:r w:rsidRPr="00E15719">
        <w:rPr>
          <w:b/>
          <w:bCs/>
          <w:u w:val="single"/>
        </w:rPr>
        <w:t>Regular Log Analysis</w:t>
      </w:r>
    </w:p>
    <w:p w14:paraId="5CA0CD2E" w14:textId="77777777" w:rsidR="00E15719" w:rsidRDefault="00E15719" w:rsidP="00E15719"/>
    <w:p w14:paraId="1FEC3C93" w14:textId="77777777" w:rsidR="00E15719" w:rsidRDefault="00E15719" w:rsidP="00E15719">
      <w:r>
        <w:t>Regularly analyze logs and metrics to identify trends, anomalies, or potential security threats. Conduct periodic reviews to ensure that security measures remain effective.</w:t>
      </w:r>
    </w:p>
    <w:p w14:paraId="44DC853B" w14:textId="77777777" w:rsidR="00E15719" w:rsidRPr="00E15719" w:rsidRDefault="00E15719" w:rsidP="00E15719">
      <w:pPr>
        <w:rPr>
          <w:b/>
          <w:bCs/>
          <w:u w:val="single"/>
        </w:rPr>
      </w:pPr>
      <w:r w:rsidRPr="00E15719">
        <w:rPr>
          <w:b/>
          <w:bCs/>
          <w:u w:val="single"/>
        </w:rPr>
        <w:t>Data Retention</w:t>
      </w:r>
    </w:p>
    <w:p w14:paraId="5AEFFA41" w14:textId="77777777" w:rsidR="00E15719" w:rsidRDefault="00E15719" w:rsidP="00E15719"/>
    <w:p w14:paraId="436076F1" w14:textId="77777777" w:rsidR="00E15719" w:rsidRDefault="00E15719" w:rsidP="00E15719">
      <w:r>
        <w:t>Determine the appropriate data retention period for your logs and metrics. Balance the need for historical data with storage limitations and compliance requirements.</w:t>
      </w:r>
    </w:p>
    <w:p w14:paraId="66BFC188" w14:textId="77777777" w:rsidR="00E15719" w:rsidRPr="00E15719" w:rsidRDefault="00E15719" w:rsidP="00E15719">
      <w:pPr>
        <w:rPr>
          <w:b/>
          <w:bCs/>
          <w:u w:val="single"/>
        </w:rPr>
      </w:pPr>
      <w:r w:rsidRPr="00E15719">
        <w:rPr>
          <w:b/>
          <w:bCs/>
          <w:u w:val="single"/>
        </w:rPr>
        <w:lastRenderedPageBreak/>
        <w:t>Compliance and Regulations</w:t>
      </w:r>
    </w:p>
    <w:p w14:paraId="65707145" w14:textId="77777777" w:rsidR="00E15719" w:rsidRDefault="00E15719" w:rsidP="00E15719"/>
    <w:p w14:paraId="099ACC11" w14:textId="25B64F5E" w:rsidR="00E15719" w:rsidRDefault="00E15719" w:rsidP="00E15719">
      <w:r>
        <w:t>Adhere to relevant compliance standards and regulations that dictate logging and monitoring practices in your industry. Ensure that your logging practices align with the requirements of regulatory bodies.</w:t>
      </w:r>
    </w:p>
    <w:p w14:paraId="23978E7F" w14:textId="77777777" w:rsidR="00E15719" w:rsidRPr="00E15719" w:rsidRDefault="00E15719" w:rsidP="00E15719"/>
    <w:p w14:paraId="7704BA61" w14:textId="77777777" w:rsidR="00E15719" w:rsidRPr="00E15719" w:rsidRDefault="00E15719" w:rsidP="00E15719"/>
    <w:p w14:paraId="407F6F98" w14:textId="77777777" w:rsidR="00E15719" w:rsidRPr="00E15719" w:rsidRDefault="00E15719" w:rsidP="00E15719"/>
    <w:p w14:paraId="4A385D02" w14:textId="77777777" w:rsidR="00E15719" w:rsidRPr="00E15719" w:rsidRDefault="00E15719" w:rsidP="00E15719"/>
    <w:p w14:paraId="2B967B66" w14:textId="77777777" w:rsidR="00E15719" w:rsidRDefault="00E15719" w:rsidP="00E15719"/>
    <w:p w14:paraId="2D6ABB70" w14:textId="7A4A55E5" w:rsidR="00E15719" w:rsidRDefault="00E15719" w:rsidP="00E15719">
      <w:pPr>
        <w:pStyle w:val="Heading1"/>
      </w:pPr>
      <w:r w:rsidRPr="00E15719">
        <w:lastRenderedPageBreak/>
        <w:t>Backup and Disaster Recovery</w:t>
      </w:r>
      <w:r w:rsidRPr="00E15719">
        <w:tab/>
      </w:r>
    </w:p>
    <w:p w14:paraId="20E45FF2" w14:textId="77777777" w:rsidR="00E15719" w:rsidRDefault="00E15719" w:rsidP="00E15719">
      <w:pPr>
        <w:rPr>
          <w:rFonts w:asciiTheme="majorHAnsi" w:eastAsiaTheme="majorEastAsia" w:hAnsiTheme="majorHAnsi" w:cstheme="majorBidi"/>
          <w:b/>
          <w:bCs/>
          <w:color w:val="000000" w:themeColor="text1"/>
          <w:sz w:val="40"/>
        </w:rPr>
      </w:pPr>
    </w:p>
    <w:p w14:paraId="5878DCD3" w14:textId="77777777" w:rsidR="004443A0" w:rsidRDefault="004443A0" w:rsidP="004443A0">
      <w:r>
        <w:t>Having a robust backup and disaster recovery strategy is essential to ensure business continuity and mitigate the impact of potential disruptions within your Kubernetes cluster. By preparing for unforeseen incidents, you can minimize downtime and data loss. This section outlines key considerations and practices for enhancing backup and disaster recovery.</w:t>
      </w:r>
    </w:p>
    <w:p w14:paraId="2FBC7B59" w14:textId="77777777" w:rsidR="004443A0" w:rsidRPr="004443A0" w:rsidRDefault="004443A0" w:rsidP="004443A0">
      <w:pPr>
        <w:rPr>
          <w:b/>
          <w:bCs/>
          <w:u w:val="single"/>
        </w:rPr>
      </w:pPr>
      <w:r w:rsidRPr="004443A0">
        <w:rPr>
          <w:b/>
          <w:bCs/>
          <w:u w:val="single"/>
        </w:rPr>
        <w:t>Data Backups</w:t>
      </w:r>
    </w:p>
    <w:p w14:paraId="6CD4C000" w14:textId="77777777" w:rsidR="004443A0" w:rsidRDefault="004443A0" w:rsidP="004443A0"/>
    <w:p w14:paraId="38D6A275" w14:textId="77777777" w:rsidR="004443A0" w:rsidRDefault="004443A0" w:rsidP="004443A0">
      <w:r>
        <w:t>Regularly back up critical data, configurations, and persistent volumes. Utilize backup solutions that support incremental backups and point-in-time recovery to minimize data loss.</w:t>
      </w:r>
    </w:p>
    <w:p w14:paraId="1D23300F" w14:textId="77777777" w:rsidR="004443A0" w:rsidRPr="004443A0" w:rsidRDefault="004443A0" w:rsidP="004443A0">
      <w:pPr>
        <w:rPr>
          <w:b/>
          <w:bCs/>
          <w:u w:val="single"/>
        </w:rPr>
      </w:pPr>
      <w:r w:rsidRPr="004443A0">
        <w:rPr>
          <w:b/>
          <w:bCs/>
          <w:u w:val="single"/>
        </w:rPr>
        <w:t>Automated Backups</w:t>
      </w:r>
    </w:p>
    <w:p w14:paraId="69F762D9" w14:textId="77777777" w:rsidR="004443A0" w:rsidRDefault="004443A0" w:rsidP="004443A0"/>
    <w:p w14:paraId="52980FE6" w14:textId="77777777" w:rsidR="004443A0" w:rsidRDefault="004443A0" w:rsidP="004443A0">
      <w:r>
        <w:t>Automate the backup process to ensure consistency and accuracy. Set up automated backup schedules based on the frequency of changes to your applications and data.</w:t>
      </w:r>
    </w:p>
    <w:p w14:paraId="2EA6C811" w14:textId="77777777" w:rsidR="004443A0" w:rsidRPr="004443A0" w:rsidRDefault="004443A0" w:rsidP="004443A0">
      <w:pPr>
        <w:rPr>
          <w:b/>
          <w:bCs/>
          <w:u w:val="single"/>
        </w:rPr>
      </w:pPr>
      <w:r w:rsidRPr="004443A0">
        <w:rPr>
          <w:b/>
          <w:bCs/>
          <w:u w:val="single"/>
        </w:rPr>
        <w:t>Off-Site Storage</w:t>
      </w:r>
    </w:p>
    <w:p w14:paraId="4F560207" w14:textId="77777777" w:rsidR="004443A0" w:rsidRDefault="004443A0" w:rsidP="004443A0"/>
    <w:p w14:paraId="319895D1" w14:textId="77777777" w:rsidR="004443A0" w:rsidRDefault="004443A0" w:rsidP="004443A0">
      <w:r>
        <w:t>Store backups in an off-site location to safeguard against local hardware failures, such as node crashes or storage outages, that could affect your primary cluster and backups.</w:t>
      </w:r>
    </w:p>
    <w:p w14:paraId="45B85382" w14:textId="77777777" w:rsidR="004443A0" w:rsidRPr="004443A0" w:rsidRDefault="004443A0" w:rsidP="004443A0">
      <w:pPr>
        <w:rPr>
          <w:b/>
          <w:bCs/>
          <w:u w:val="single"/>
        </w:rPr>
      </w:pPr>
      <w:r w:rsidRPr="004443A0">
        <w:rPr>
          <w:b/>
          <w:bCs/>
          <w:u w:val="single"/>
        </w:rPr>
        <w:t>Backup Validation</w:t>
      </w:r>
    </w:p>
    <w:p w14:paraId="4B68813C" w14:textId="77777777" w:rsidR="004443A0" w:rsidRDefault="004443A0" w:rsidP="004443A0"/>
    <w:p w14:paraId="0332C0EE" w14:textId="77777777" w:rsidR="004443A0" w:rsidRDefault="004443A0" w:rsidP="004443A0">
      <w:r>
        <w:t>Periodically test the integrity of your backups by restoring them to a test environment. Verify that the restored data and configurations are consistent with your expectations.</w:t>
      </w:r>
    </w:p>
    <w:p w14:paraId="4B659C19" w14:textId="77777777" w:rsidR="004443A0" w:rsidRDefault="004443A0" w:rsidP="004443A0">
      <w:pPr>
        <w:rPr>
          <w:b/>
          <w:bCs/>
          <w:u w:val="single"/>
        </w:rPr>
      </w:pPr>
    </w:p>
    <w:p w14:paraId="6B35AD54" w14:textId="77777777" w:rsidR="004443A0" w:rsidRDefault="004443A0" w:rsidP="004443A0">
      <w:pPr>
        <w:rPr>
          <w:b/>
          <w:bCs/>
          <w:u w:val="single"/>
        </w:rPr>
      </w:pPr>
    </w:p>
    <w:p w14:paraId="4D200DAD" w14:textId="7BE06954" w:rsidR="004443A0" w:rsidRPr="004443A0" w:rsidRDefault="004443A0" w:rsidP="004443A0">
      <w:pPr>
        <w:rPr>
          <w:b/>
          <w:bCs/>
          <w:u w:val="single"/>
        </w:rPr>
      </w:pPr>
      <w:r w:rsidRPr="004443A0">
        <w:rPr>
          <w:b/>
          <w:bCs/>
          <w:u w:val="single"/>
        </w:rPr>
        <w:lastRenderedPageBreak/>
        <w:t>Disaster Recovery Plans</w:t>
      </w:r>
    </w:p>
    <w:p w14:paraId="61B98DEC" w14:textId="77777777" w:rsidR="004443A0" w:rsidRDefault="004443A0" w:rsidP="004443A0"/>
    <w:p w14:paraId="2686930B" w14:textId="77777777" w:rsidR="004443A0" w:rsidRDefault="004443A0" w:rsidP="004443A0">
      <w:r>
        <w:t>Develop detailed disaster recovery plans that outline the steps to be taken in case of catastrophic failures, data breaches, or other major incidents. Include roles, responsibilities, and communication procedures.</w:t>
      </w:r>
    </w:p>
    <w:p w14:paraId="13C3CD96" w14:textId="77777777" w:rsidR="004443A0" w:rsidRPr="004443A0" w:rsidRDefault="004443A0" w:rsidP="004443A0">
      <w:pPr>
        <w:rPr>
          <w:b/>
          <w:bCs/>
          <w:u w:val="single"/>
        </w:rPr>
      </w:pPr>
      <w:r w:rsidRPr="004443A0">
        <w:rPr>
          <w:b/>
          <w:bCs/>
          <w:u w:val="single"/>
        </w:rPr>
        <w:t>Regular Recovery Drills</w:t>
      </w:r>
    </w:p>
    <w:p w14:paraId="59B2BCFF" w14:textId="77777777" w:rsidR="004443A0" w:rsidRDefault="004443A0" w:rsidP="004443A0"/>
    <w:p w14:paraId="390963BF" w14:textId="77777777" w:rsidR="004443A0" w:rsidRDefault="004443A0" w:rsidP="004443A0">
      <w:r>
        <w:t>Conduct recovery drills to test the effectiveness of your disaster recovery plans. Simulate different scenarios and evaluate your team's ability to recover the cluster and its data.</w:t>
      </w:r>
    </w:p>
    <w:p w14:paraId="38445973" w14:textId="77777777" w:rsidR="004443A0" w:rsidRPr="004443A0" w:rsidRDefault="004443A0" w:rsidP="004443A0">
      <w:pPr>
        <w:rPr>
          <w:b/>
          <w:bCs/>
          <w:u w:val="single"/>
        </w:rPr>
      </w:pPr>
      <w:r w:rsidRPr="004443A0">
        <w:rPr>
          <w:b/>
          <w:bCs/>
          <w:u w:val="single"/>
        </w:rPr>
        <w:t>Version Control for Configuration</w:t>
      </w:r>
    </w:p>
    <w:p w14:paraId="31285A0F" w14:textId="77777777" w:rsidR="004443A0" w:rsidRDefault="004443A0" w:rsidP="004443A0"/>
    <w:p w14:paraId="7413BDA6" w14:textId="77777777" w:rsidR="004443A0" w:rsidRDefault="004443A0" w:rsidP="004443A0">
      <w:r>
        <w:t>Store your Kubernetes configuration files, manifests, and deployment scripts in version control. This ensures that you can quickly recreate and redeploy your cluster in case of a complete failure.</w:t>
      </w:r>
    </w:p>
    <w:p w14:paraId="345F7F18" w14:textId="77777777" w:rsidR="004443A0" w:rsidRPr="004443A0" w:rsidRDefault="004443A0" w:rsidP="004443A0">
      <w:pPr>
        <w:rPr>
          <w:b/>
          <w:bCs/>
          <w:u w:val="single"/>
        </w:rPr>
      </w:pPr>
      <w:r w:rsidRPr="004443A0">
        <w:rPr>
          <w:b/>
          <w:bCs/>
          <w:u w:val="single"/>
        </w:rPr>
        <w:t>Backup Encryption</w:t>
      </w:r>
    </w:p>
    <w:p w14:paraId="4E9B83E0" w14:textId="77777777" w:rsidR="004443A0" w:rsidRDefault="004443A0" w:rsidP="004443A0"/>
    <w:p w14:paraId="3F1EFF24" w14:textId="77777777" w:rsidR="004443A0" w:rsidRDefault="004443A0" w:rsidP="004443A0">
      <w:r>
        <w:t>Encrypt backups before storing them to ensure the confidentiality of sensitive data. Use strong encryption algorithms and secure key management practices.</w:t>
      </w:r>
    </w:p>
    <w:p w14:paraId="232EEEF5" w14:textId="77777777" w:rsidR="004443A0" w:rsidRPr="004443A0" w:rsidRDefault="004443A0" w:rsidP="004443A0">
      <w:pPr>
        <w:rPr>
          <w:b/>
          <w:bCs/>
          <w:u w:val="single"/>
        </w:rPr>
      </w:pPr>
      <w:r w:rsidRPr="004443A0">
        <w:rPr>
          <w:b/>
          <w:bCs/>
          <w:u w:val="single"/>
        </w:rPr>
        <w:t>Backup Retention Policies</w:t>
      </w:r>
    </w:p>
    <w:p w14:paraId="5A91EF8A" w14:textId="77777777" w:rsidR="004443A0" w:rsidRDefault="004443A0" w:rsidP="004443A0"/>
    <w:p w14:paraId="2B9F665D" w14:textId="77777777" w:rsidR="004443A0" w:rsidRDefault="004443A0" w:rsidP="004443A0">
      <w:r>
        <w:t>Define backup retention policies that specify how long backups should be retained. Align the retention period with your organization's compliance requirements and data protection regulations.</w:t>
      </w:r>
    </w:p>
    <w:p w14:paraId="0FFE1525" w14:textId="77777777" w:rsidR="004443A0" w:rsidRDefault="004443A0" w:rsidP="004443A0">
      <w:pPr>
        <w:rPr>
          <w:b/>
          <w:bCs/>
          <w:u w:val="single"/>
        </w:rPr>
      </w:pPr>
    </w:p>
    <w:p w14:paraId="00340445" w14:textId="77777777" w:rsidR="004443A0" w:rsidRDefault="004443A0" w:rsidP="004443A0">
      <w:pPr>
        <w:rPr>
          <w:b/>
          <w:bCs/>
          <w:u w:val="single"/>
        </w:rPr>
      </w:pPr>
    </w:p>
    <w:p w14:paraId="1D26C079" w14:textId="5B05950D" w:rsidR="004443A0" w:rsidRPr="004443A0" w:rsidRDefault="004443A0" w:rsidP="004443A0">
      <w:pPr>
        <w:rPr>
          <w:b/>
          <w:bCs/>
          <w:u w:val="single"/>
        </w:rPr>
      </w:pPr>
      <w:r w:rsidRPr="004443A0">
        <w:rPr>
          <w:b/>
          <w:bCs/>
          <w:u w:val="single"/>
        </w:rPr>
        <w:lastRenderedPageBreak/>
        <w:t>Regular Review and Updates</w:t>
      </w:r>
    </w:p>
    <w:p w14:paraId="72B2AEC1" w14:textId="77777777" w:rsidR="004443A0" w:rsidRDefault="004443A0" w:rsidP="004443A0"/>
    <w:p w14:paraId="4BE72949" w14:textId="77777777" w:rsidR="004443A0" w:rsidRDefault="004443A0" w:rsidP="004443A0">
      <w:r>
        <w:t>Regularly review and update your backup and disaster recovery plans as your cluster evolves. Changes in application architecture or infrastructure may require adjustments to the recovery strategy.</w:t>
      </w:r>
    </w:p>
    <w:p w14:paraId="7E27A311" w14:textId="77777777" w:rsidR="004443A0" w:rsidRPr="004443A0" w:rsidRDefault="004443A0" w:rsidP="004443A0">
      <w:pPr>
        <w:rPr>
          <w:b/>
          <w:bCs/>
          <w:u w:val="single"/>
        </w:rPr>
      </w:pPr>
      <w:r w:rsidRPr="004443A0">
        <w:rPr>
          <w:b/>
          <w:bCs/>
          <w:u w:val="single"/>
        </w:rPr>
        <w:t>Collaborative Planning</w:t>
      </w:r>
    </w:p>
    <w:p w14:paraId="51A7C34D" w14:textId="77777777" w:rsidR="004443A0" w:rsidRDefault="004443A0" w:rsidP="004443A0"/>
    <w:p w14:paraId="11539268" w14:textId="2BFC5231" w:rsidR="00E15719" w:rsidRDefault="004443A0" w:rsidP="004443A0">
      <w:r>
        <w:t>Involve all relevant teams, including IT, DevOps, and application owners, in the backup and disaster recovery planning process. Collaboration ensures that all aspects are considered.</w:t>
      </w:r>
    </w:p>
    <w:p w14:paraId="4D19F52D" w14:textId="77777777" w:rsidR="004443A0" w:rsidRPr="004443A0" w:rsidRDefault="004443A0" w:rsidP="004443A0"/>
    <w:p w14:paraId="5B743089" w14:textId="77777777" w:rsidR="004443A0" w:rsidRDefault="004443A0" w:rsidP="004443A0"/>
    <w:p w14:paraId="7C128227" w14:textId="2BBB5E52" w:rsidR="004443A0" w:rsidRDefault="004443A0" w:rsidP="004443A0">
      <w:pPr>
        <w:pStyle w:val="Heading1"/>
      </w:pPr>
      <w:r>
        <w:lastRenderedPageBreak/>
        <w:tab/>
      </w:r>
      <w:r w:rsidRPr="004443A0">
        <w:t>Hardening Tools and Scripts</w:t>
      </w:r>
      <w:r w:rsidRPr="004443A0">
        <w:tab/>
      </w:r>
    </w:p>
    <w:p w14:paraId="7A53DA54" w14:textId="77777777" w:rsidR="004443A0" w:rsidRDefault="004443A0" w:rsidP="004443A0">
      <w:pPr>
        <w:rPr>
          <w:rFonts w:asciiTheme="majorHAnsi" w:eastAsiaTheme="majorEastAsia" w:hAnsiTheme="majorHAnsi" w:cstheme="majorBidi"/>
          <w:b/>
          <w:bCs/>
          <w:color w:val="000000" w:themeColor="text1"/>
          <w:sz w:val="40"/>
        </w:rPr>
      </w:pPr>
    </w:p>
    <w:p w14:paraId="53CC8A6E" w14:textId="77777777" w:rsidR="004443A0" w:rsidRDefault="004443A0" w:rsidP="004443A0">
      <w:r>
        <w:t>Utilizing specialized tools and scripts can significantly streamline the process of assessing and enhancing the security of your Kubernetes cluster. These tools offer insights, automate security checks, and provide valuable recommendations for hardening your environment. This section outlines key considerations and practices for leveraging hardening tools and scripts.</w:t>
      </w:r>
    </w:p>
    <w:p w14:paraId="68E78968" w14:textId="77777777" w:rsidR="004443A0" w:rsidRPr="004443A0" w:rsidRDefault="004443A0" w:rsidP="004443A0">
      <w:pPr>
        <w:rPr>
          <w:b/>
          <w:bCs/>
          <w:u w:val="single"/>
        </w:rPr>
      </w:pPr>
      <w:r w:rsidRPr="004443A0">
        <w:rPr>
          <w:b/>
          <w:bCs/>
          <w:u w:val="single"/>
        </w:rPr>
        <w:t>kube-bench</w:t>
      </w:r>
    </w:p>
    <w:p w14:paraId="158F46C1" w14:textId="77777777" w:rsidR="004443A0" w:rsidRDefault="004443A0" w:rsidP="004443A0"/>
    <w:p w14:paraId="349A2A23" w14:textId="77777777" w:rsidR="004443A0" w:rsidRDefault="004443A0" w:rsidP="004443A0">
      <w:r>
        <w:t>Purpose: kube-bench is a widely used open-source tool that assesses your Kubernetes cluster against the CIS (Center for Internet Security) Benchmark for Kubernetes. It provides automated checks for security best practices, configurations, and potential vulnerabilities.</w:t>
      </w:r>
    </w:p>
    <w:p w14:paraId="194F5A42" w14:textId="77777777" w:rsidR="004443A0" w:rsidRDefault="004443A0" w:rsidP="004443A0"/>
    <w:p w14:paraId="14464BC7" w14:textId="77777777" w:rsidR="004443A0" w:rsidRDefault="004443A0" w:rsidP="004443A0">
      <w:r>
        <w:t>Usage: Run kube-bench against your cluster periodically to identify misconfigurations and security gaps. Use the tool's output to guide remediation efforts and ensure compliance with industry standards.</w:t>
      </w:r>
    </w:p>
    <w:p w14:paraId="67D5D4CD" w14:textId="77777777" w:rsidR="004443A0" w:rsidRPr="004443A0" w:rsidRDefault="004443A0" w:rsidP="004443A0">
      <w:pPr>
        <w:rPr>
          <w:b/>
          <w:bCs/>
          <w:u w:val="single"/>
        </w:rPr>
      </w:pPr>
      <w:r w:rsidRPr="004443A0">
        <w:rPr>
          <w:b/>
          <w:bCs/>
          <w:u w:val="single"/>
        </w:rPr>
        <w:t>kube-hunter</w:t>
      </w:r>
    </w:p>
    <w:p w14:paraId="1151AF91" w14:textId="77777777" w:rsidR="004443A0" w:rsidRDefault="004443A0" w:rsidP="004443A0"/>
    <w:p w14:paraId="05C90128" w14:textId="77777777" w:rsidR="004443A0" w:rsidRDefault="004443A0" w:rsidP="004443A0">
      <w:r>
        <w:t>Purpose: kube-hunter is a tool designed to identify security weaknesses within Kubernetes clusters. It actively probes your cluster for vulnerabilities and provides insights into potential attack vectors.</w:t>
      </w:r>
    </w:p>
    <w:p w14:paraId="0B3E06D8" w14:textId="77777777" w:rsidR="004443A0" w:rsidRDefault="004443A0" w:rsidP="004443A0"/>
    <w:p w14:paraId="65993F7E" w14:textId="77777777" w:rsidR="004443A0" w:rsidRDefault="004443A0" w:rsidP="004443A0">
      <w:r>
        <w:t>Usage: Run kube-hunter to identify vulnerabilities from an attacker's perspective. Use its findings to bolster your cluster's defenses against potential threats.</w:t>
      </w:r>
    </w:p>
    <w:p w14:paraId="193C0B47" w14:textId="77777777" w:rsidR="004443A0" w:rsidRDefault="004443A0" w:rsidP="004443A0">
      <w:pPr>
        <w:rPr>
          <w:b/>
          <w:bCs/>
          <w:u w:val="single"/>
        </w:rPr>
      </w:pPr>
    </w:p>
    <w:p w14:paraId="54B26B64" w14:textId="77777777" w:rsidR="004443A0" w:rsidRDefault="004443A0" w:rsidP="004443A0">
      <w:pPr>
        <w:rPr>
          <w:b/>
          <w:bCs/>
          <w:u w:val="single"/>
        </w:rPr>
      </w:pPr>
    </w:p>
    <w:p w14:paraId="4325B95D" w14:textId="773F5BD1" w:rsidR="004443A0" w:rsidRPr="004443A0" w:rsidRDefault="004443A0" w:rsidP="004443A0">
      <w:pPr>
        <w:rPr>
          <w:b/>
          <w:bCs/>
          <w:u w:val="single"/>
        </w:rPr>
      </w:pPr>
      <w:r w:rsidRPr="004443A0">
        <w:rPr>
          <w:b/>
          <w:bCs/>
          <w:u w:val="single"/>
        </w:rPr>
        <w:lastRenderedPageBreak/>
        <w:t>Kubeaudit</w:t>
      </w:r>
    </w:p>
    <w:p w14:paraId="1944F08A" w14:textId="77777777" w:rsidR="004443A0" w:rsidRDefault="004443A0" w:rsidP="004443A0"/>
    <w:p w14:paraId="04CCAA1D" w14:textId="77777777" w:rsidR="004443A0" w:rsidRDefault="004443A0" w:rsidP="004443A0">
      <w:r>
        <w:t>Purpose: Kubeaudit is a tool that performs security audits on Kubernetes configurations. It scans your manifests for security risks, highlighting areas where your configurations might deviate from best practices.</w:t>
      </w:r>
    </w:p>
    <w:p w14:paraId="3AA6D50E" w14:textId="77777777" w:rsidR="004443A0" w:rsidRDefault="004443A0" w:rsidP="004443A0"/>
    <w:p w14:paraId="2D484E9B" w14:textId="77777777" w:rsidR="004443A0" w:rsidRDefault="004443A0" w:rsidP="004443A0">
      <w:r>
        <w:t>Usage: Integrate kubeaudit into your CI/CD pipeline to scan configurations before deployment. Address the issues identified by kubeaudit to prevent misconfigurations that could lead to security vulnerabilities.</w:t>
      </w:r>
    </w:p>
    <w:p w14:paraId="49FC65F4" w14:textId="77777777" w:rsidR="004443A0" w:rsidRPr="004443A0" w:rsidRDefault="004443A0" w:rsidP="004443A0">
      <w:pPr>
        <w:rPr>
          <w:b/>
          <w:bCs/>
          <w:u w:val="single"/>
        </w:rPr>
      </w:pPr>
      <w:r w:rsidRPr="004443A0">
        <w:rPr>
          <w:b/>
          <w:bCs/>
          <w:u w:val="single"/>
        </w:rPr>
        <w:t>Anchore Engine</w:t>
      </w:r>
    </w:p>
    <w:p w14:paraId="72E00CB7" w14:textId="77777777" w:rsidR="004443A0" w:rsidRDefault="004443A0" w:rsidP="004443A0"/>
    <w:p w14:paraId="1854C8D6" w14:textId="77777777" w:rsidR="004443A0" w:rsidRDefault="004443A0" w:rsidP="004443A0">
      <w:r>
        <w:t>Purpose: Anchore Engine is an open-source tool that analyzes container images for vulnerabilities and policy violations. It helps you identify security issues within the images you use.</w:t>
      </w:r>
    </w:p>
    <w:p w14:paraId="07A97311" w14:textId="77777777" w:rsidR="004443A0" w:rsidRDefault="004443A0" w:rsidP="004443A0"/>
    <w:p w14:paraId="0AB004EF" w14:textId="77777777" w:rsidR="004443A0" w:rsidRDefault="004443A0" w:rsidP="004443A0">
      <w:r>
        <w:t>Usage: Integrate Anchore Engine into your image build pipeline to automatically scan images for vulnerabilities before deployment. Reject or remediate images that contain vulnerabilities beyond an acceptable threshold.</w:t>
      </w:r>
    </w:p>
    <w:p w14:paraId="1DB9E951" w14:textId="77777777" w:rsidR="004443A0" w:rsidRPr="004443A0" w:rsidRDefault="004443A0" w:rsidP="004443A0">
      <w:pPr>
        <w:rPr>
          <w:b/>
          <w:bCs/>
          <w:u w:val="single"/>
        </w:rPr>
      </w:pPr>
      <w:r w:rsidRPr="004443A0">
        <w:rPr>
          <w:b/>
          <w:bCs/>
          <w:u w:val="single"/>
        </w:rPr>
        <w:t>Open Policy Agent (OPA) and Gatekeeper</w:t>
      </w:r>
    </w:p>
    <w:p w14:paraId="00388D84" w14:textId="77777777" w:rsidR="004443A0" w:rsidRDefault="004443A0" w:rsidP="004443A0"/>
    <w:p w14:paraId="1499A034" w14:textId="77777777" w:rsidR="004443A0" w:rsidRDefault="004443A0" w:rsidP="004443A0">
      <w:r>
        <w:t>Purpose: OPA is a policy engine that can be used with Gatekeeper, a Kubernetes admission controller. It allows you to define and enforce custom policies for resource validation and admission control.</w:t>
      </w:r>
    </w:p>
    <w:p w14:paraId="64A3948D" w14:textId="77777777" w:rsidR="004443A0" w:rsidRDefault="004443A0" w:rsidP="004443A0"/>
    <w:p w14:paraId="7286CD20" w14:textId="77777777" w:rsidR="004443A0" w:rsidRDefault="004443A0" w:rsidP="004443A0">
      <w:r>
        <w:t>Usage: Use OPA and Gatekeeper to enforce policy-based controls on your cluster. Implement custom security policies to prevent the deployment of non-compliant or potentially insecure resources.</w:t>
      </w:r>
    </w:p>
    <w:p w14:paraId="5CF0D7DF" w14:textId="77777777" w:rsidR="004443A0" w:rsidRDefault="004443A0" w:rsidP="004443A0">
      <w:pPr>
        <w:rPr>
          <w:b/>
          <w:bCs/>
          <w:u w:val="single"/>
        </w:rPr>
      </w:pPr>
    </w:p>
    <w:p w14:paraId="3B50EC13" w14:textId="77777777" w:rsidR="004443A0" w:rsidRDefault="004443A0" w:rsidP="004443A0">
      <w:pPr>
        <w:rPr>
          <w:b/>
          <w:bCs/>
          <w:u w:val="single"/>
        </w:rPr>
      </w:pPr>
    </w:p>
    <w:p w14:paraId="38784A39" w14:textId="2568AA10" w:rsidR="004443A0" w:rsidRPr="004443A0" w:rsidRDefault="004443A0" w:rsidP="004443A0">
      <w:pPr>
        <w:rPr>
          <w:b/>
          <w:bCs/>
          <w:u w:val="single"/>
        </w:rPr>
      </w:pPr>
      <w:r w:rsidRPr="004443A0">
        <w:rPr>
          <w:b/>
          <w:bCs/>
          <w:u w:val="single"/>
        </w:rPr>
        <w:t>Custom Scripts and Automation</w:t>
      </w:r>
    </w:p>
    <w:p w14:paraId="79C44173" w14:textId="77777777" w:rsidR="004443A0" w:rsidRDefault="004443A0" w:rsidP="004443A0"/>
    <w:p w14:paraId="790FC352" w14:textId="77777777" w:rsidR="004443A0" w:rsidRDefault="004443A0" w:rsidP="004443A0">
      <w:r>
        <w:t>Purpose: Develop custom scripts or automation tools tailored to your organization's security requirements. These scripts can automate repetitive tasks, validate configurations, and enforce security policies.</w:t>
      </w:r>
    </w:p>
    <w:p w14:paraId="6CC52C61" w14:textId="77777777" w:rsidR="004443A0" w:rsidRDefault="004443A0" w:rsidP="004443A0"/>
    <w:p w14:paraId="7A881FD3" w14:textId="63446E5C" w:rsidR="004443A0" w:rsidRDefault="004443A0" w:rsidP="004443A0">
      <w:r>
        <w:t>Usage: Leverage custom scripts to automate security checks, policy enforcement, and configuration audits. Develop scripts that align with your specific security needs and integrate them into your workflow.</w:t>
      </w:r>
    </w:p>
    <w:p w14:paraId="6643D0E1" w14:textId="77777777" w:rsidR="004443A0" w:rsidRPr="004443A0" w:rsidRDefault="004443A0" w:rsidP="004443A0"/>
    <w:p w14:paraId="71AF6D6F" w14:textId="77777777" w:rsidR="004443A0" w:rsidRDefault="004443A0" w:rsidP="004443A0"/>
    <w:p w14:paraId="462FC66E" w14:textId="77777777" w:rsidR="004443A0" w:rsidRDefault="004443A0" w:rsidP="004443A0"/>
    <w:p w14:paraId="440FC983" w14:textId="77777777" w:rsidR="004443A0" w:rsidRDefault="004443A0" w:rsidP="004443A0"/>
    <w:p w14:paraId="19AA4BAE" w14:textId="77777777" w:rsidR="004443A0" w:rsidRDefault="004443A0" w:rsidP="004443A0"/>
    <w:p w14:paraId="60FEF5E8" w14:textId="77777777" w:rsidR="004443A0" w:rsidRDefault="004443A0" w:rsidP="004443A0"/>
    <w:p w14:paraId="64EC3467" w14:textId="77777777" w:rsidR="004443A0" w:rsidRDefault="004443A0" w:rsidP="004443A0"/>
    <w:p w14:paraId="220FF80D" w14:textId="77777777" w:rsidR="004443A0" w:rsidRDefault="004443A0" w:rsidP="004443A0"/>
    <w:p w14:paraId="18459981" w14:textId="77777777" w:rsidR="004443A0" w:rsidRDefault="004443A0" w:rsidP="004443A0"/>
    <w:p w14:paraId="583C21A2" w14:textId="77777777" w:rsidR="004443A0" w:rsidRDefault="004443A0" w:rsidP="004443A0"/>
    <w:p w14:paraId="2068C0E4" w14:textId="07C1B198" w:rsidR="004443A0" w:rsidRDefault="004443A0" w:rsidP="004443A0">
      <w:pPr>
        <w:pStyle w:val="Heading1"/>
      </w:pPr>
      <w:r w:rsidRPr="004443A0">
        <w:lastRenderedPageBreak/>
        <w:t>Security Updates and Maintenance</w:t>
      </w:r>
    </w:p>
    <w:p w14:paraId="11DF9C06" w14:textId="77777777" w:rsidR="004443A0" w:rsidRPr="004443A0" w:rsidRDefault="004443A0" w:rsidP="004443A0"/>
    <w:p w14:paraId="74FA81AD" w14:textId="77777777" w:rsidR="004443A0" w:rsidRDefault="004443A0" w:rsidP="004443A0">
      <w:pPr>
        <w:rPr>
          <w:rFonts w:asciiTheme="majorHAnsi" w:eastAsiaTheme="majorEastAsia" w:hAnsiTheme="majorHAnsi" w:cstheme="majorBidi"/>
          <w:b/>
          <w:bCs/>
          <w:color w:val="000000" w:themeColor="text1"/>
          <w:sz w:val="40"/>
        </w:rPr>
      </w:pPr>
    </w:p>
    <w:p w14:paraId="4BEFA7B8" w14:textId="77777777" w:rsidR="004443A0" w:rsidRDefault="004443A0" w:rsidP="004443A0">
      <w:r>
        <w:t>Regularly applying security updates and maintaining your Kubernetes cluster is essential to stay ahead of potential vulnerabilities and ensure a secure environment. By keeping your cluster components up-to-date and addressing security patches promptly, you minimize the risk of security breaches. This section outlines key considerations and practices for effective security updates and maintenance.</w:t>
      </w:r>
    </w:p>
    <w:p w14:paraId="44021A75" w14:textId="77777777" w:rsidR="004443A0" w:rsidRPr="004443A0" w:rsidRDefault="004443A0" w:rsidP="004443A0">
      <w:pPr>
        <w:rPr>
          <w:b/>
          <w:bCs/>
          <w:u w:val="single"/>
        </w:rPr>
      </w:pPr>
      <w:r w:rsidRPr="004443A0">
        <w:rPr>
          <w:b/>
          <w:bCs/>
          <w:u w:val="single"/>
        </w:rPr>
        <w:t>Stay Informed</w:t>
      </w:r>
    </w:p>
    <w:p w14:paraId="1FBDC177" w14:textId="77777777" w:rsidR="004443A0" w:rsidRDefault="004443A0" w:rsidP="004443A0"/>
    <w:p w14:paraId="4DB3A63B" w14:textId="77777777" w:rsidR="004443A0" w:rsidRDefault="004443A0" w:rsidP="004443A0">
      <w:r>
        <w:t>Subscribe to official Kubernetes security mailing lists and follow trusted security news sources to stay informed about the latest vulnerabilities and patches affecting Kubernetes components.</w:t>
      </w:r>
    </w:p>
    <w:p w14:paraId="7FFD0184" w14:textId="77777777" w:rsidR="004443A0" w:rsidRPr="004443A0" w:rsidRDefault="004443A0" w:rsidP="004443A0">
      <w:pPr>
        <w:rPr>
          <w:b/>
          <w:bCs/>
          <w:u w:val="single"/>
        </w:rPr>
      </w:pPr>
      <w:r w:rsidRPr="004443A0">
        <w:rPr>
          <w:b/>
          <w:bCs/>
          <w:u w:val="single"/>
        </w:rPr>
        <w:t>Establish a Patch Management Process</w:t>
      </w:r>
    </w:p>
    <w:p w14:paraId="28302E39" w14:textId="77777777" w:rsidR="004443A0" w:rsidRDefault="004443A0" w:rsidP="004443A0"/>
    <w:p w14:paraId="5B6A118E" w14:textId="77777777" w:rsidR="004443A0" w:rsidRDefault="004443A0" w:rsidP="004443A0">
      <w:r>
        <w:t>Develop a formal process for handling security patches. Define roles, responsibilities, and timelines for identifying, testing, and applying patches.</w:t>
      </w:r>
    </w:p>
    <w:p w14:paraId="0F304E0E" w14:textId="77777777" w:rsidR="004443A0" w:rsidRPr="004443A0" w:rsidRDefault="004443A0" w:rsidP="004443A0">
      <w:pPr>
        <w:rPr>
          <w:b/>
          <w:bCs/>
          <w:u w:val="single"/>
        </w:rPr>
      </w:pPr>
      <w:r w:rsidRPr="004443A0">
        <w:rPr>
          <w:b/>
          <w:bCs/>
          <w:u w:val="single"/>
        </w:rPr>
        <w:t>Test Patches</w:t>
      </w:r>
    </w:p>
    <w:p w14:paraId="4B2F1DEA" w14:textId="77777777" w:rsidR="004443A0" w:rsidRDefault="004443A0" w:rsidP="004443A0"/>
    <w:p w14:paraId="699B8800" w14:textId="77777777" w:rsidR="004443A0" w:rsidRDefault="004443A0" w:rsidP="004443A0">
      <w:r>
        <w:t>Before applying patches to the production cluster, test them in a non-production environment. Verify that patches do not introduce compatibility issues or disrupt critical services.</w:t>
      </w:r>
    </w:p>
    <w:p w14:paraId="0EBD5AB8" w14:textId="77777777" w:rsidR="004443A0" w:rsidRPr="004443A0" w:rsidRDefault="004443A0" w:rsidP="004443A0">
      <w:pPr>
        <w:rPr>
          <w:b/>
          <w:bCs/>
          <w:u w:val="single"/>
        </w:rPr>
      </w:pPr>
      <w:r w:rsidRPr="004443A0">
        <w:rPr>
          <w:b/>
          <w:bCs/>
          <w:u w:val="single"/>
        </w:rPr>
        <w:t>Prioritize Critical Patches</w:t>
      </w:r>
    </w:p>
    <w:p w14:paraId="114DFBD8" w14:textId="77777777" w:rsidR="004443A0" w:rsidRDefault="004443A0" w:rsidP="004443A0"/>
    <w:p w14:paraId="77C34D61" w14:textId="77777777" w:rsidR="004443A0" w:rsidRDefault="004443A0" w:rsidP="004443A0">
      <w:r>
        <w:t>Assign priority levels to patches based on their severity and potential impact. Focus on addressing critical vulnerabilities that pose an imminent threat to the security of your cluster.</w:t>
      </w:r>
    </w:p>
    <w:p w14:paraId="69576CE4" w14:textId="77777777" w:rsidR="004443A0" w:rsidRDefault="004443A0" w:rsidP="004443A0">
      <w:pPr>
        <w:rPr>
          <w:b/>
          <w:bCs/>
          <w:u w:val="single"/>
        </w:rPr>
      </w:pPr>
    </w:p>
    <w:p w14:paraId="1A7C801F" w14:textId="67B6C2AE" w:rsidR="004443A0" w:rsidRPr="004443A0" w:rsidRDefault="004443A0" w:rsidP="004443A0">
      <w:pPr>
        <w:rPr>
          <w:b/>
          <w:bCs/>
          <w:u w:val="single"/>
        </w:rPr>
      </w:pPr>
      <w:r w:rsidRPr="004443A0">
        <w:rPr>
          <w:b/>
          <w:bCs/>
          <w:u w:val="single"/>
        </w:rPr>
        <w:lastRenderedPageBreak/>
        <w:t>Automate Patch Application</w:t>
      </w:r>
    </w:p>
    <w:p w14:paraId="354BDEBC" w14:textId="77777777" w:rsidR="004443A0" w:rsidRDefault="004443A0" w:rsidP="004443A0"/>
    <w:p w14:paraId="3AAC91FD" w14:textId="77777777" w:rsidR="004443A0" w:rsidRDefault="004443A0" w:rsidP="004443A0">
      <w:r>
        <w:t>Utilize automation tools to streamline the process of applying patches. Automate the deployment of patches to reduce human error and ensure consistency.</w:t>
      </w:r>
    </w:p>
    <w:p w14:paraId="09695986" w14:textId="77777777" w:rsidR="004443A0" w:rsidRPr="004443A0" w:rsidRDefault="004443A0" w:rsidP="004443A0">
      <w:pPr>
        <w:rPr>
          <w:b/>
          <w:bCs/>
          <w:u w:val="single"/>
        </w:rPr>
      </w:pPr>
      <w:r w:rsidRPr="004443A0">
        <w:rPr>
          <w:b/>
          <w:bCs/>
          <w:u w:val="single"/>
        </w:rPr>
        <w:t>Maintain Regular Backups</w:t>
      </w:r>
    </w:p>
    <w:p w14:paraId="299C2F84" w14:textId="77777777" w:rsidR="004443A0" w:rsidRDefault="004443A0" w:rsidP="004443A0"/>
    <w:p w14:paraId="67D79984" w14:textId="77777777" w:rsidR="004443A0" w:rsidRDefault="004443A0" w:rsidP="004443A0">
      <w:r>
        <w:t>Maintain up-to-date backups of your cluster's configuration, data, and state. Backups provide a safety net in case issues arise during patching or maintenance.</w:t>
      </w:r>
    </w:p>
    <w:p w14:paraId="5529507E" w14:textId="77777777" w:rsidR="004443A0" w:rsidRPr="004443A0" w:rsidRDefault="004443A0" w:rsidP="004443A0">
      <w:pPr>
        <w:rPr>
          <w:b/>
          <w:bCs/>
          <w:u w:val="single"/>
        </w:rPr>
      </w:pPr>
      <w:r w:rsidRPr="004443A0">
        <w:rPr>
          <w:b/>
          <w:bCs/>
          <w:u w:val="single"/>
        </w:rPr>
        <w:t>Plan Downtime</w:t>
      </w:r>
    </w:p>
    <w:p w14:paraId="2D01CF10" w14:textId="77777777" w:rsidR="004443A0" w:rsidRDefault="004443A0" w:rsidP="004443A0"/>
    <w:p w14:paraId="397151C2" w14:textId="77777777" w:rsidR="004443A0" w:rsidRDefault="004443A0" w:rsidP="004443A0">
      <w:r>
        <w:t>Coordinate patching and maintenance activities during scheduled downtime windows. Notify stakeholders in advance to minimize disruption.</w:t>
      </w:r>
    </w:p>
    <w:p w14:paraId="4B5A5B1D" w14:textId="77777777" w:rsidR="004443A0" w:rsidRPr="004443A0" w:rsidRDefault="004443A0" w:rsidP="004443A0">
      <w:pPr>
        <w:rPr>
          <w:b/>
          <w:bCs/>
          <w:u w:val="single"/>
        </w:rPr>
      </w:pPr>
      <w:r w:rsidRPr="004443A0">
        <w:rPr>
          <w:b/>
          <w:bCs/>
          <w:u w:val="single"/>
        </w:rPr>
        <w:t>Rollback Plans</w:t>
      </w:r>
    </w:p>
    <w:p w14:paraId="646646FE" w14:textId="77777777" w:rsidR="004443A0" w:rsidRDefault="004443A0" w:rsidP="004443A0"/>
    <w:p w14:paraId="42BE67D9" w14:textId="77777777" w:rsidR="004443A0" w:rsidRDefault="004443A0" w:rsidP="004443A0">
      <w:r>
        <w:t>Develop rollback plans in case a patch causes unexpected issues. Having a plan to revert to the previous state can help mitigate the impact of unsuccessful patches.</w:t>
      </w:r>
    </w:p>
    <w:p w14:paraId="1DA2C70D" w14:textId="77777777" w:rsidR="004443A0" w:rsidRPr="004443A0" w:rsidRDefault="004443A0" w:rsidP="004443A0">
      <w:pPr>
        <w:rPr>
          <w:b/>
          <w:bCs/>
          <w:u w:val="single"/>
        </w:rPr>
      </w:pPr>
      <w:r w:rsidRPr="004443A0">
        <w:rPr>
          <w:b/>
          <w:bCs/>
          <w:u w:val="single"/>
        </w:rPr>
        <w:t>Test After Patching</w:t>
      </w:r>
    </w:p>
    <w:p w14:paraId="08BB01B0" w14:textId="77777777" w:rsidR="004443A0" w:rsidRDefault="004443A0" w:rsidP="004443A0"/>
    <w:p w14:paraId="093C66C0" w14:textId="77777777" w:rsidR="004443A0" w:rsidRDefault="004443A0" w:rsidP="004443A0">
      <w:r>
        <w:t>After applying patches, thoroughly test the affected components and applications to ensure that they function as expected and that no new vulnerabilities were introduced.</w:t>
      </w:r>
    </w:p>
    <w:p w14:paraId="6D3E94DC" w14:textId="77777777" w:rsidR="004443A0" w:rsidRPr="004443A0" w:rsidRDefault="004443A0" w:rsidP="004443A0">
      <w:pPr>
        <w:rPr>
          <w:b/>
          <w:bCs/>
          <w:u w:val="single"/>
        </w:rPr>
      </w:pPr>
      <w:r w:rsidRPr="004443A0">
        <w:rPr>
          <w:b/>
          <w:bCs/>
          <w:u w:val="single"/>
        </w:rPr>
        <w:t>Monitor for Anomalies</w:t>
      </w:r>
    </w:p>
    <w:p w14:paraId="14E1B635" w14:textId="77777777" w:rsidR="004443A0" w:rsidRDefault="004443A0" w:rsidP="004443A0"/>
    <w:p w14:paraId="3217D384" w14:textId="77777777" w:rsidR="004443A0" w:rsidRDefault="004443A0" w:rsidP="004443A0">
      <w:r>
        <w:t>Monitor the cluster for any anomalies or unexpected behavior following patch application. Be prepared to respond swiftly to address any issues that arise.</w:t>
      </w:r>
    </w:p>
    <w:p w14:paraId="6F194E50" w14:textId="77777777" w:rsidR="004443A0" w:rsidRDefault="004443A0" w:rsidP="004443A0">
      <w:pPr>
        <w:rPr>
          <w:b/>
          <w:bCs/>
          <w:u w:val="single"/>
        </w:rPr>
      </w:pPr>
    </w:p>
    <w:p w14:paraId="571A34A3" w14:textId="01C49F20" w:rsidR="004443A0" w:rsidRPr="004443A0" w:rsidRDefault="004443A0" w:rsidP="004443A0">
      <w:pPr>
        <w:rPr>
          <w:b/>
          <w:bCs/>
          <w:u w:val="single"/>
        </w:rPr>
      </w:pPr>
      <w:r w:rsidRPr="004443A0">
        <w:rPr>
          <w:b/>
          <w:bCs/>
          <w:u w:val="single"/>
        </w:rPr>
        <w:lastRenderedPageBreak/>
        <w:t>Maintain Cluster Health</w:t>
      </w:r>
    </w:p>
    <w:p w14:paraId="23622835" w14:textId="77777777" w:rsidR="004443A0" w:rsidRDefault="004443A0" w:rsidP="004443A0"/>
    <w:p w14:paraId="07AD4EAD" w14:textId="77777777" w:rsidR="004443A0" w:rsidRDefault="004443A0" w:rsidP="004443A0">
      <w:r>
        <w:t>Regularly perform health checks and diagnostics on your cluster to identify potential problems before they escalate. Monitoring cluster health helps ensure the overall stability and security of the environment.</w:t>
      </w:r>
    </w:p>
    <w:p w14:paraId="1EAFF906" w14:textId="77777777" w:rsidR="004443A0" w:rsidRPr="004443A0" w:rsidRDefault="004443A0" w:rsidP="004443A0">
      <w:pPr>
        <w:rPr>
          <w:b/>
          <w:bCs/>
          <w:u w:val="single"/>
        </w:rPr>
      </w:pPr>
      <w:r w:rsidRPr="004443A0">
        <w:rPr>
          <w:b/>
          <w:bCs/>
          <w:u w:val="single"/>
        </w:rPr>
        <w:t>Documentation</w:t>
      </w:r>
    </w:p>
    <w:p w14:paraId="5FF11B2B" w14:textId="77777777" w:rsidR="004443A0" w:rsidRDefault="004443A0" w:rsidP="004443A0"/>
    <w:p w14:paraId="776C82D0" w14:textId="3FAC1F1B" w:rsidR="004443A0" w:rsidRDefault="004443A0" w:rsidP="004443A0">
      <w:r>
        <w:t>Document the patching process, including procedures, timelines, and outcomes. This documentation helps maintain consistency and facilitates knowledge sharing among team members.</w:t>
      </w:r>
    </w:p>
    <w:p w14:paraId="53E0BFF3" w14:textId="77777777" w:rsidR="004443A0" w:rsidRPr="004443A0" w:rsidRDefault="004443A0" w:rsidP="004443A0"/>
    <w:p w14:paraId="14D5C397" w14:textId="77777777" w:rsidR="004443A0" w:rsidRPr="004443A0" w:rsidRDefault="004443A0" w:rsidP="004443A0"/>
    <w:p w14:paraId="62EE829D" w14:textId="77777777" w:rsidR="004443A0" w:rsidRPr="004443A0" w:rsidRDefault="004443A0" w:rsidP="004443A0"/>
    <w:p w14:paraId="20C07F95" w14:textId="77777777" w:rsidR="004443A0" w:rsidRPr="004443A0" w:rsidRDefault="004443A0" w:rsidP="004443A0"/>
    <w:p w14:paraId="40B443A2" w14:textId="77777777" w:rsidR="004443A0" w:rsidRPr="004443A0" w:rsidRDefault="004443A0" w:rsidP="004443A0"/>
    <w:p w14:paraId="5CA838D9" w14:textId="77777777" w:rsidR="004443A0" w:rsidRPr="004443A0" w:rsidRDefault="004443A0" w:rsidP="004443A0"/>
    <w:p w14:paraId="71AB2303" w14:textId="77777777" w:rsidR="004443A0" w:rsidRPr="004443A0" w:rsidRDefault="004443A0" w:rsidP="004443A0"/>
    <w:p w14:paraId="23C68B0C" w14:textId="032B19DC" w:rsidR="004443A0" w:rsidRDefault="004443A0" w:rsidP="004443A0">
      <w:pPr>
        <w:pStyle w:val="Heading1"/>
      </w:pPr>
      <w:r>
        <w:lastRenderedPageBreak/>
        <w:tab/>
      </w:r>
      <w:r w:rsidRPr="004443A0">
        <w:t>User and Role Management</w:t>
      </w:r>
      <w:r w:rsidRPr="004443A0">
        <w:tab/>
      </w:r>
    </w:p>
    <w:p w14:paraId="65A5C9D0" w14:textId="77777777" w:rsidR="004443A0" w:rsidRDefault="004443A0" w:rsidP="004443A0">
      <w:pPr>
        <w:rPr>
          <w:rFonts w:asciiTheme="majorHAnsi" w:eastAsiaTheme="majorEastAsia" w:hAnsiTheme="majorHAnsi" w:cstheme="majorBidi"/>
          <w:b/>
          <w:bCs/>
          <w:color w:val="000000" w:themeColor="text1"/>
          <w:sz w:val="40"/>
        </w:rPr>
      </w:pPr>
    </w:p>
    <w:p w14:paraId="59A4EE37" w14:textId="77777777" w:rsidR="004443A0" w:rsidRDefault="004443A0" w:rsidP="004443A0">
      <w:r>
        <w:t>Controlling access to your Kubernetes cluster is essential to maintain security and prevent unauthorized actions. Effective user and role management involves defining granular permissions, enforcing the principle of least privilege, and ensuring that only authorized users have access to cluster resources. This section outlines key considerations and practices for managing users, roles, and permissions.</w:t>
      </w:r>
    </w:p>
    <w:p w14:paraId="27539E3B" w14:textId="77777777" w:rsidR="004443A0" w:rsidRPr="004443A0" w:rsidRDefault="004443A0" w:rsidP="004443A0">
      <w:pPr>
        <w:rPr>
          <w:b/>
          <w:bCs/>
          <w:u w:val="single"/>
        </w:rPr>
      </w:pPr>
      <w:r w:rsidRPr="004443A0">
        <w:rPr>
          <w:b/>
          <w:bCs/>
          <w:u w:val="single"/>
        </w:rPr>
        <w:t>Role-Based Access Control (RBAC)</w:t>
      </w:r>
    </w:p>
    <w:p w14:paraId="4DEA06A3" w14:textId="77777777" w:rsidR="004443A0" w:rsidRDefault="004443A0" w:rsidP="004443A0"/>
    <w:p w14:paraId="260D86D0" w14:textId="77777777" w:rsidR="004443A0" w:rsidRDefault="004443A0" w:rsidP="004443A0">
      <w:r>
        <w:t>Leverage Kubernetes' RBAC system to manage permissions for users and applications. Create roles, role bindings, and cluster roles to define what actions can be performed by different entities within the cluster.</w:t>
      </w:r>
    </w:p>
    <w:p w14:paraId="6FF9AD1B" w14:textId="77777777" w:rsidR="004443A0" w:rsidRPr="004443A0" w:rsidRDefault="004443A0" w:rsidP="004443A0">
      <w:pPr>
        <w:rPr>
          <w:b/>
          <w:bCs/>
          <w:u w:val="single"/>
        </w:rPr>
      </w:pPr>
      <w:r w:rsidRPr="004443A0">
        <w:rPr>
          <w:b/>
          <w:bCs/>
          <w:u w:val="single"/>
        </w:rPr>
        <w:t>Define Roles Carefully</w:t>
      </w:r>
    </w:p>
    <w:p w14:paraId="5872D2F4" w14:textId="77777777" w:rsidR="004443A0" w:rsidRDefault="004443A0" w:rsidP="004443A0"/>
    <w:p w14:paraId="4813B514" w14:textId="77777777" w:rsidR="004443A0" w:rsidRDefault="004443A0" w:rsidP="004443A0">
      <w:r>
        <w:t>Define roles with careful consideration of the principle of least privilege. Assign only the necessary permissions required for users or applications to perform their intended tasks.</w:t>
      </w:r>
    </w:p>
    <w:p w14:paraId="3716A352" w14:textId="77777777" w:rsidR="004443A0" w:rsidRPr="004443A0" w:rsidRDefault="004443A0" w:rsidP="004443A0">
      <w:pPr>
        <w:rPr>
          <w:b/>
          <w:bCs/>
          <w:u w:val="single"/>
        </w:rPr>
      </w:pPr>
      <w:r w:rsidRPr="004443A0">
        <w:rPr>
          <w:b/>
          <w:bCs/>
          <w:u w:val="single"/>
        </w:rPr>
        <w:t>Namespace Isolation</w:t>
      </w:r>
    </w:p>
    <w:p w14:paraId="7A845F92" w14:textId="77777777" w:rsidR="004443A0" w:rsidRDefault="004443A0" w:rsidP="004443A0"/>
    <w:p w14:paraId="43535BA0" w14:textId="77777777" w:rsidR="004443A0" w:rsidRDefault="004443A0" w:rsidP="004443A0">
      <w:r>
        <w:t>Utilize Kubernetes namespaces to isolate resources and permissions. Assign roles and role bindings specific to namespaces to ensure that users only have access to the resources they need.</w:t>
      </w:r>
    </w:p>
    <w:p w14:paraId="6FEEDF11" w14:textId="77777777" w:rsidR="004443A0" w:rsidRPr="004443A0" w:rsidRDefault="004443A0" w:rsidP="004443A0">
      <w:pPr>
        <w:rPr>
          <w:b/>
          <w:bCs/>
          <w:u w:val="single"/>
        </w:rPr>
      </w:pPr>
      <w:r w:rsidRPr="004443A0">
        <w:rPr>
          <w:b/>
          <w:bCs/>
          <w:u w:val="single"/>
        </w:rPr>
        <w:t>Service Accounts</w:t>
      </w:r>
    </w:p>
    <w:p w14:paraId="39F07621" w14:textId="77777777" w:rsidR="004443A0" w:rsidRDefault="004443A0" w:rsidP="004443A0"/>
    <w:p w14:paraId="58F099A4" w14:textId="77777777" w:rsidR="004443A0" w:rsidRDefault="004443A0" w:rsidP="004443A0">
      <w:r>
        <w:t>Use Kubernetes service accounts to provide identities for pods running within the cluster. Assign specific roles to service accounts to control their interactions with other resources.</w:t>
      </w:r>
    </w:p>
    <w:p w14:paraId="214317A0" w14:textId="77777777" w:rsidR="004443A0" w:rsidRPr="004443A0" w:rsidRDefault="004443A0" w:rsidP="004443A0">
      <w:pPr>
        <w:rPr>
          <w:b/>
          <w:bCs/>
          <w:u w:val="single"/>
        </w:rPr>
      </w:pPr>
      <w:r w:rsidRPr="004443A0">
        <w:rPr>
          <w:b/>
          <w:bCs/>
          <w:u w:val="single"/>
        </w:rPr>
        <w:lastRenderedPageBreak/>
        <w:t>Limit Cluster-Scoped Roles</w:t>
      </w:r>
    </w:p>
    <w:p w14:paraId="25EE0FF2" w14:textId="77777777" w:rsidR="004443A0" w:rsidRDefault="004443A0" w:rsidP="004443A0"/>
    <w:p w14:paraId="38E680F2" w14:textId="77777777" w:rsidR="004443A0" w:rsidRDefault="004443A0" w:rsidP="004443A0">
      <w:r>
        <w:t>Minimize the use of cluster-scoped roles, which have broader permissions across the entire cluster. Instead, prefer namespace-scoped roles to ensure more focused access control.</w:t>
      </w:r>
    </w:p>
    <w:p w14:paraId="7DED8912" w14:textId="77777777" w:rsidR="004443A0" w:rsidRPr="004443A0" w:rsidRDefault="004443A0" w:rsidP="004443A0">
      <w:pPr>
        <w:rPr>
          <w:b/>
          <w:bCs/>
          <w:u w:val="single"/>
        </w:rPr>
      </w:pPr>
      <w:r w:rsidRPr="004443A0">
        <w:rPr>
          <w:b/>
          <w:bCs/>
          <w:u w:val="single"/>
        </w:rPr>
        <w:t>Role Reviews</w:t>
      </w:r>
    </w:p>
    <w:p w14:paraId="1CB06A7B" w14:textId="77777777" w:rsidR="004443A0" w:rsidRDefault="004443A0" w:rsidP="004443A0"/>
    <w:p w14:paraId="36F1BCBD" w14:textId="77777777" w:rsidR="004443A0" w:rsidRDefault="004443A0" w:rsidP="004443A0">
      <w:r>
        <w:t>Regularly review and audit the roles and role bindings in your cluster. Remove or adjust roles that are no longer needed or that have overly permissive permissions.</w:t>
      </w:r>
    </w:p>
    <w:p w14:paraId="72E26025" w14:textId="77777777" w:rsidR="004443A0" w:rsidRPr="004443A0" w:rsidRDefault="004443A0" w:rsidP="004443A0">
      <w:pPr>
        <w:rPr>
          <w:b/>
          <w:bCs/>
          <w:u w:val="single"/>
        </w:rPr>
      </w:pPr>
      <w:r w:rsidRPr="004443A0">
        <w:rPr>
          <w:b/>
          <w:bCs/>
          <w:u w:val="single"/>
        </w:rPr>
        <w:t>Group Management</w:t>
      </w:r>
    </w:p>
    <w:p w14:paraId="718F6233" w14:textId="77777777" w:rsidR="004443A0" w:rsidRDefault="004443A0" w:rsidP="004443A0"/>
    <w:p w14:paraId="24B73AFC" w14:textId="77777777" w:rsidR="004443A0" w:rsidRDefault="004443A0" w:rsidP="004443A0">
      <w:r>
        <w:t>Utilize groups to streamline permissions management for multiple users with similar roles. Assign roles to groups instead of individual users whenever possible.</w:t>
      </w:r>
    </w:p>
    <w:p w14:paraId="245EA426" w14:textId="77777777" w:rsidR="004443A0" w:rsidRPr="004443A0" w:rsidRDefault="004443A0" w:rsidP="004443A0">
      <w:pPr>
        <w:rPr>
          <w:b/>
          <w:bCs/>
          <w:u w:val="single"/>
        </w:rPr>
      </w:pPr>
      <w:r w:rsidRPr="004443A0">
        <w:rPr>
          <w:b/>
          <w:bCs/>
          <w:u w:val="single"/>
        </w:rPr>
        <w:t>Third-Party Identity Providers</w:t>
      </w:r>
    </w:p>
    <w:p w14:paraId="5DCC0E09" w14:textId="77777777" w:rsidR="004443A0" w:rsidRDefault="004443A0" w:rsidP="004443A0"/>
    <w:p w14:paraId="78434D00" w14:textId="77777777" w:rsidR="004443A0" w:rsidRDefault="004443A0" w:rsidP="004443A0">
      <w:r>
        <w:t>Integrate your Kubernetes cluster with third-party identity providers (e.g., LDAP, OIDC) for centralized user management and authentication.</w:t>
      </w:r>
    </w:p>
    <w:p w14:paraId="48EE021E" w14:textId="77777777" w:rsidR="004443A0" w:rsidRPr="004443A0" w:rsidRDefault="004443A0" w:rsidP="004443A0">
      <w:pPr>
        <w:rPr>
          <w:b/>
          <w:bCs/>
          <w:u w:val="single"/>
        </w:rPr>
      </w:pPr>
      <w:r w:rsidRPr="004443A0">
        <w:rPr>
          <w:b/>
          <w:bCs/>
          <w:u w:val="single"/>
        </w:rPr>
        <w:t>Regular User Reviews</w:t>
      </w:r>
    </w:p>
    <w:p w14:paraId="6DD42252" w14:textId="77777777" w:rsidR="004443A0" w:rsidRDefault="004443A0" w:rsidP="004443A0"/>
    <w:p w14:paraId="7E35936E" w14:textId="77777777" w:rsidR="004443A0" w:rsidRDefault="004443A0" w:rsidP="004443A0">
      <w:r>
        <w:t>Periodically review the list of users with access to your cluster. Remove or disable accounts of users who no longer require access or have left the organization.</w:t>
      </w:r>
    </w:p>
    <w:p w14:paraId="6865D5AD" w14:textId="77777777" w:rsidR="004443A0" w:rsidRPr="004443A0" w:rsidRDefault="004443A0" w:rsidP="004443A0">
      <w:pPr>
        <w:rPr>
          <w:b/>
          <w:bCs/>
          <w:u w:val="single"/>
        </w:rPr>
      </w:pPr>
      <w:r w:rsidRPr="004443A0">
        <w:rPr>
          <w:b/>
          <w:bCs/>
          <w:u w:val="single"/>
        </w:rPr>
        <w:t>Multi-Factor Authentication (MFA)</w:t>
      </w:r>
    </w:p>
    <w:p w14:paraId="25C32B49" w14:textId="77777777" w:rsidR="004443A0" w:rsidRDefault="004443A0" w:rsidP="004443A0"/>
    <w:p w14:paraId="4B605667" w14:textId="77777777" w:rsidR="004443A0" w:rsidRDefault="004443A0" w:rsidP="004443A0">
      <w:r>
        <w:t>Implement multi-factor authentication for users accessing the cluster. MFA adds an extra layer of security by requiring multiple forms of authentication.</w:t>
      </w:r>
    </w:p>
    <w:p w14:paraId="49DF80D0" w14:textId="77777777" w:rsidR="004443A0" w:rsidRPr="004443A0" w:rsidRDefault="004443A0" w:rsidP="004443A0">
      <w:pPr>
        <w:rPr>
          <w:b/>
          <w:bCs/>
          <w:u w:val="single"/>
        </w:rPr>
      </w:pPr>
      <w:r w:rsidRPr="004443A0">
        <w:rPr>
          <w:b/>
          <w:bCs/>
          <w:u w:val="single"/>
        </w:rPr>
        <w:t>Education and Training</w:t>
      </w:r>
    </w:p>
    <w:p w14:paraId="1E5D8BC6" w14:textId="77777777" w:rsidR="004443A0" w:rsidRDefault="004443A0" w:rsidP="004443A0"/>
    <w:p w14:paraId="05C7E71A" w14:textId="77777777" w:rsidR="004443A0" w:rsidRDefault="004443A0" w:rsidP="004443A0">
      <w:r>
        <w:t>Provide education and training to users on Kubernetes RBAC, permissions, and best practices. Ensure that users understand their roles and responsibilities in maintaining a secure cluster.</w:t>
      </w:r>
    </w:p>
    <w:p w14:paraId="60F97E73" w14:textId="77777777" w:rsidR="004443A0" w:rsidRPr="004443A0" w:rsidRDefault="004443A0" w:rsidP="004443A0">
      <w:pPr>
        <w:rPr>
          <w:b/>
          <w:bCs/>
          <w:u w:val="single"/>
        </w:rPr>
      </w:pPr>
      <w:r w:rsidRPr="004443A0">
        <w:rPr>
          <w:b/>
          <w:bCs/>
          <w:u w:val="single"/>
        </w:rPr>
        <w:t>Audit Logging</w:t>
      </w:r>
    </w:p>
    <w:p w14:paraId="5E74EFD8" w14:textId="77777777" w:rsidR="004443A0" w:rsidRDefault="004443A0" w:rsidP="004443A0"/>
    <w:p w14:paraId="6DB20506" w14:textId="47222B27" w:rsidR="004443A0" w:rsidRDefault="004443A0" w:rsidP="004443A0">
      <w:r>
        <w:t>Enable audit logging to capture actions performed by users and applications within the cluster. Use audit logs to monitor and investigate suspicious activities.</w:t>
      </w:r>
    </w:p>
    <w:p w14:paraId="361F6DCA" w14:textId="77777777" w:rsidR="004443A0" w:rsidRPr="004443A0" w:rsidRDefault="004443A0" w:rsidP="004443A0"/>
    <w:p w14:paraId="63432E1D" w14:textId="77777777" w:rsidR="004443A0" w:rsidRDefault="004443A0" w:rsidP="004443A0"/>
    <w:p w14:paraId="54FC605F" w14:textId="4B79C486" w:rsidR="004443A0" w:rsidRDefault="00F553F4" w:rsidP="004443A0">
      <w:pPr>
        <w:pStyle w:val="Heading1"/>
      </w:pPr>
      <w:r w:rsidRPr="00F553F4">
        <w:lastRenderedPageBreak/>
        <w:t>Physical Security and Network Segmentation</w:t>
      </w:r>
      <w:r w:rsidR="004443A0">
        <w:tab/>
      </w:r>
    </w:p>
    <w:p w14:paraId="7ABD09B7" w14:textId="77777777" w:rsidR="00F553F4" w:rsidRDefault="00F553F4" w:rsidP="00F553F4">
      <w:pPr>
        <w:rPr>
          <w:rFonts w:asciiTheme="majorHAnsi" w:eastAsiaTheme="majorEastAsia" w:hAnsiTheme="majorHAnsi" w:cstheme="majorBidi"/>
          <w:b/>
          <w:bCs/>
          <w:color w:val="000000" w:themeColor="text1"/>
          <w:sz w:val="40"/>
        </w:rPr>
      </w:pPr>
    </w:p>
    <w:p w14:paraId="65256C62" w14:textId="77777777" w:rsidR="00F553F4" w:rsidRDefault="00F553F4" w:rsidP="00F553F4">
      <w:r>
        <w:t>Ensuring the physical security of your Kubernetes cluster environment is crucial to prevent unauthorized access and protect the integrity of your infrastructure. Additionally, implementing network segmentation adds an extra layer of defense by controlling communication between different components and minimizing the impact of potential breaches. This section outlines key considerations and practices for enhancing physical security and network segmentation.</w:t>
      </w:r>
    </w:p>
    <w:p w14:paraId="67BBC630" w14:textId="77777777" w:rsidR="00F553F4" w:rsidRPr="00F553F4" w:rsidRDefault="00F553F4" w:rsidP="00F553F4">
      <w:pPr>
        <w:rPr>
          <w:b/>
          <w:bCs/>
          <w:u w:val="single"/>
        </w:rPr>
      </w:pPr>
      <w:r w:rsidRPr="00F553F4">
        <w:rPr>
          <w:b/>
          <w:bCs/>
          <w:u w:val="single"/>
        </w:rPr>
        <w:t>Data Center Access Control</w:t>
      </w:r>
    </w:p>
    <w:p w14:paraId="29AF106E" w14:textId="77777777" w:rsidR="00F553F4" w:rsidRDefault="00F553F4" w:rsidP="00F553F4"/>
    <w:p w14:paraId="3C162281" w14:textId="77777777" w:rsidR="00F553F4" w:rsidRDefault="00F553F4" w:rsidP="00F553F4">
      <w:r>
        <w:t>Implement strict access controls to your data center or physical infrastructure hosting the Kubernetes cluster. Utilize biometric authentication, access cards, and surveillance systems to prevent unauthorized entry.</w:t>
      </w:r>
    </w:p>
    <w:p w14:paraId="383680D6" w14:textId="77777777" w:rsidR="00F553F4" w:rsidRPr="00F553F4" w:rsidRDefault="00F553F4" w:rsidP="00F553F4">
      <w:pPr>
        <w:rPr>
          <w:b/>
          <w:bCs/>
          <w:u w:val="single"/>
        </w:rPr>
      </w:pPr>
      <w:r w:rsidRPr="00F553F4">
        <w:rPr>
          <w:b/>
          <w:bCs/>
          <w:u w:val="single"/>
        </w:rPr>
        <w:t>Server Room Security</w:t>
      </w:r>
    </w:p>
    <w:p w14:paraId="1DF960A5" w14:textId="77777777" w:rsidR="00F553F4" w:rsidRDefault="00F553F4" w:rsidP="00F553F4"/>
    <w:p w14:paraId="02FD57B0" w14:textId="77777777" w:rsidR="00F553F4" w:rsidRDefault="00F553F4" w:rsidP="00F553F4">
      <w:r>
        <w:t>Secure server rooms and equipment racks with physical locks and restricted access. Only authorized personnel should have physical access to the servers and networking equipment.</w:t>
      </w:r>
    </w:p>
    <w:p w14:paraId="4C19A1D3" w14:textId="77777777" w:rsidR="00F553F4" w:rsidRPr="00F553F4" w:rsidRDefault="00F553F4" w:rsidP="00F553F4">
      <w:pPr>
        <w:rPr>
          <w:b/>
          <w:bCs/>
          <w:u w:val="single"/>
        </w:rPr>
      </w:pPr>
      <w:r w:rsidRPr="00F553F4">
        <w:rPr>
          <w:b/>
          <w:bCs/>
          <w:u w:val="single"/>
        </w:rPr>
        <w:t>Hardware Protection</w:t>
      </w:r>
    </w:p>
    <w:p w14:paraId="0E61FFE9" w14:textId="77777777" w:rsidR="00F553F4" w:rsidRDefault="00F553F4" w:rsidP="00F553F4"/>
    <w:p w14:paraId="60A35978" w14:textId="77777777" w:rsidR="00F553F4" w:rsidRDefault="00F553F4" w:rsidP="00F553F4">
      <w:r>
        <w:t>Use locked cabinets or cages to store servers, switches, and networking gear. This prevents tampering or theft of hardware components.</w:t>
      </w:r>
    </w:p>
    <w:p w14:paraId="75AC49E6" w14:textId="77777777" w:rsidR="00F553F4" w:rsidRPr="00F553F4" w:rsidRDefault="00F553F4" w:rsidP="00F553F4">
      <w:pPr>
        <w:rPr>
          <w:b/>
          <w:bCs/>
          <w:u w:val="single"/>
        </w:rPr>
      </w:pPr>
      <w:r w:rsidRPr="00F553F4">
        <w:rPr>
          <w:b/>
          <w:bCs/>
          <w:u w:val="single"/>
        </w:rPr>
        <w:t>Secure Hardware Disposal</w:t>
      </w:r>
    </w:p>
    <w:p w14:paraId="6D9BFFAD" w14:textId="77777777" w:rsidR="00F553F4" w:rsidRDefault="00F553F4" w:rsidP="00F553F4"/>
    <w:p w14:paraId="14AC8B42" w14:textId="77777777" w:rsidR="00F553F4" w:rsidRDefault="00F553F4" w:rsidP="00F553F4">
      <w:r>
        <w:t>Ensure secure disposal of decommissioned hardware to prevent data leaks. Wipe storage devices or physically destroy them before disposal.</w:t>
      </w:r>
    </w:p>
    <w:p w14:paraId="3A671CBF" w14:textId="77777777" w:rsidR="00F553F4" w:rsidRPr="00F553F4" w:rsidRDefault="00F553F4" w:rsidP="00F553F4">
      <w:pPr>
        <w:rPr>
          <w:b/>
          <w:bCs/>
          <w:u w:val="single"/>
        </w:rPr>
      </w:pPr>
      <w:r w:rsidRPr="00F553F4">
        <w:rPr>
          <w:b/>
          <w:bCs/>
          <w:u w:val="single"/>
        </w:rPr>
        <w:lastRenderedPageBreak/>
        <w:t>Network Segmentation Strategy</w:t>
      </w:r>
    </w:p>
    <w:p w14:paraId="20C6A6F4" w14:textId="77777777" w:rsidR="00F553F4" w:rsidRDefault="00F553F4" w:rsidP="00F553F4"/>
    <w:p w14:paraId="7FFF90C4" w14:textId="77777777" w:rsidR="00F553F4" w:rsidRDefault="00F553F4" w:rsidP="00F553F4">
      <w:r>
        <w:t>Plan and implement network segmentation to isolate different components within your Kubernetes environment. Divide the network into segments with different security requirements.</w:t>
      </w:r>
    </w:p>
    <w:p w14:paraId="0A619CE7" w14:textId="77777777" w:rsidR="00F553F4" w:rsidRPr="00F553F4" w:rsidRDefault="00F553F4" w:rsidP="00F553F4">
      <w:pPr>
        <w:rPr>
          <w:b/>
          <w:bCs/>
          <w:u w:val="single"/>
        </w:rPr>
      </w:pPr>
      <w:r w:rsidRPr="00F553F4">
        <w:rPr>
          <w:b/>
          <w:bCs/>
          <w:u w:val="single"/>
        </w:rPr>
        <w:t>DMZ for External Access</w:t>
      </w:r>
    </w:p>
    <w:p w14:paraId="5DCCFA65" w14:textId="77777777" w:rsidR="00F553F4" w:rsidRDefault="00F553F4" w:rsidP="00F553F4"/>
    <w:p w14:paraId="1BAEE28A" w14:textId="77777777" w:rsidR="00F553F4" w:rsidRDefault="00F553F4" w:rsidP="00F553F4">
      <w:r>
        <w:t>Utilize a DMZ (Demilitarized Zone) to isolate components that require external access, such as load balancers or API gateways. This prevents direct access to critical components.</w:t>
      </w:r>
    </w:p>
    <w:p w14:paraId="1F35868D" w14:textId="77777777" w:rsidR="00F553F4" w:rsidRPr="00F553F4" w:rsidRDefault="00F553F4" w:rsidP="00F553F4">
      <w:pPr>
        <w:rPr>
          <w:b/>
          <w:bCs/>
          <w:u w:val="single"/>
        </w:rPr>
      </w:pPr>
      <w:r w:rsidRPr="00F553F4">
        <w:rPr>
          <w:b/>
          <w:bCs/>
          <w:u w:val="single"/>
        </w:rPr>
        <w:t>Ingress and Egress Filtering</w:t>
      </w:r>
    </w:p>
    <w:p w14:paraId="63778E76" w14:textId="77777777" w:rsidR="00F553F4" w:rsidRDefault="00F553F4" w:rsidP="00F553F4"/>
    <w:p w14:paraId="7CA12A64" w14:textId="77777777" w:rsidR="00F553F4" w:rsidRDefault="00F553F4" w:rsidP="00F553F4">
      <w:r>
        <w:t>Implement strict ingress and egress filtering rules at the network level to control traffic entering and leaving your Kubernetes cluster.</w:t>
      </w:r>
    </w:p>
    <w:p w14:paraId="4DE44340" w14:textId="77777777" w:rsidR="00F553F4" w:rsidRPr="00F553F4" w:rsidRDefault="00F553F4" w:rsidP="00F553F4">
      <w:pPr>
        <w:rPr>
          <w:b/>
          <w:bCs/>
          <w:u w:val="single"/>
        </w:rPr>
      </w:pPr>
      <w:r w:rsidRPr="00F553F4">
        <w:rPr>
          <w:b/>
          <w:bCs/>
          <w:u w:val="single"/>
        </w:rPr>
        <w:t>Use VLANs</w:t>
      </w:r>
    </w:p>
    <w:p w14:paraId="48F4D115" w14:textId="77777777" w:rsidR="00F553F4" w:rsidRDefault="00F553F4" w:rsidP="00F553F4"/>
    <w:p w14:paraId="7305DC81" w14:textId="77777777" w:rsidR="00F553F4" w:rsidRDefault="00F553F4" w:rsidP="00F553F4">
      <w:r>
        <w:t>Utilize VLANs (Virtual LANs) to segment network traffic logically. Assign different VLANs to different components or applications to prevent unauthorized communication.</w:t>
      </w:r>
    </w:p>
    <w:p w14:paraId="42E944D0" w14:textId="77777777" w:rsidR="00F553F4" w:rsidRPr="00F553F4" w:rsidRDefault="00F553F4" w:rsidP="00F553F4">
      <w:pPr>
        <w:rPr>
          <w:b/>
          <w:bCs/>
          <w:u w:val="single"/>
        </w:rPr>
      </w:pPr>
      <w:r w:rsidRPr="00F553F4">
        <w:rPr>
          <w:b/>
          <w:bCs/>
          <w:u w:val="single"/>
        </w:rPr>
        <w:t>Security Group Policies</w:t>
      </w:r>
    </w:p>
    <w:p w14:paraId="0A01B476" w14:textId="77777777" w:rsidR="00F553F4" w:rsidRDefault="00F553F4" w:rsidP="00F553F4"/>
    <w:p w14:paraId="7E74BE9F" w14:textId="77777777" w:rsidR="00F553F4" w:rsidRDefault="00F553F4" w:rsidP="00F553F4">
      <w:r>
        <w:t>For cloud-based Kubernetes clusters, use security group policies to control network traffic between instances. Define rules that restrict communication to only necessary ports and sources.</w:t>
      </w:r>
    </w:p>
    <w:p w14:paraId="6338113A" w14:textId="77777777" w:rsidR="00F553F4" w:rsidRDefault="00F553F4" w:rsidP="00F553F4">
      <w:pPr>
        <w:rPr>
          <w:b/>
          <w:bCs/>
          <w:u w:val="single"/>
        </w:rPr>
      </w:pPr>
    </w:p>
    <w:p w14:paraId="7B82D815" w14:textId="77777777" w:rsidR="00F553F4" w:rsidRDefault="00F553F4" w:rsidP="00F553F4">
      <w:pPr>
        <w:rPr>
          <w:b/>
          <w:bCs/>
          <w:u w:val="single"/>
        </w:rPr>
      </w:pPr>
    </w:p>
    <w:p w14:paraId="49B4CFDA" w14:textId="77777777" w:rsidR="00F553F4" w:rsidRDefault="00F553F4" w:rsidP="00F553F4">
      <w:pPr>
        <w:rPr>
          <w:b/>
          <w:bCs/>
          <w:u w:val="single"/>
        </w:rPr>
      </w:pPr>
    </w:p>
    <w:p w14:paraId="5FC1DCF6" w14:textId="77D88D62" w:rsidR="00F553F4" w:rsidRPr="00F553F4" w:rsidRDefault="00F553F4" w:rsidP="00F553F4">
      <w:pPr>
        <w:rPr>
          <w:b/>
          <w:bCs/>
          <w:u w:val="single"/>
        </w:rPr>
      </w:pPr>
      <w:r w:rsidRPr="00F553F4">
        <w:rPr>
          <w:b/>
          <w:bCs/>
          <w:u w:val="single"/>
        </w:rPr>
        <w:lastRenderedPageBreak/>
        <w:t>Intrusion Detection Systems (IDS) and Intrusion Prevention Systems (IPS)</w:t>
      </w:r>
    </w:p>
    <w:p w14:paraId="2B46A54E" w14:textId="77777777" w:rsidR="00F553F4" w:rsidRDefault="00F553F4" w:rsidP="00F553F4"/>
    <w:p w14:paraId="5040764E" w14:textId="77777777" w:rsidR="00F553F4" w:rsidRDefault="00F553F4" w:rsidP="00F553F4">
      <w:r>
        <w:t>Deploy IDS and IPS solutions to monitor and prevent unauthorized network activities. These systems can detect and respond to suspicious network behavior.</w:t>
      </w:r>
    </w:p>
    <w:p w14:paraId="5407676D" w14:textId="77777777" w:rsidR="00F553F4" w:rsidRPr="00F553F4" w:rsidRDefault="00F553F4" w:rsidP="00F553F4">
      <w:pPr>
        <w:rPr>
          <w:b/>
          <w:bCs/>
          <w:u w:val="single"/>
        </w:rPr>
      </w:pPr>
      <w:r w:rsidRPr="00F553F4">
        <w:rPr>
          <w:b/>
          <w:bCs/>
          <w:u w:val="single"/>
        </w:rPr>
        <w:t>Regular Network Audits</w:t>
      </w:r>
    </w:p>
    <w:p w14:paraId="3B179950" w14:textId="77777777" w:rsidR="00F553F4" w:rsidRDefault="00F553F4" w:rsidP="00F553F4"/>
    <w:p w14:paraId="13616E4D" w14:textId="77777777" w:rsidR="00F553F4" w:rsidRDefault="00F553F4" w:rsidP="00F553F4">
      <w:r>
        <w:t>Conduct regular network audits to assess the effectiveness of your network segmentation strategy. Ensure that components are properly isolated and that communication paths are secure.</w:t>
      </w:r>
    </w:p>
    <w:p w14:paraId="1BD14A74" w14:textId="77777777" w:rsidR="00F553F4" w:rsidRPr="00F553F4" w:rsidRDefault="00F553F4" w:rsidP="00F553F4">
      <w:pPr>
        <w:rPr>
          <w:b/>
          <w:bCs/>
          <w:u w:val="single"/>
        </w:rPr>
      </w:pPr>
      <w:r w:rsidRPr="00F553F4">
        <w:rPr>
          <w:b/>
          <w:bCs/>
          <w:u w:val="single"/>
        </w:rPr>
        <w:t>Security Monitoring</w:t>
      </w:r>
    </w:p>
    <w:p w14:paraId="47220CBF" w14:textId="77777777" w:rsidR="00F553F4" w:rsidRDefault="00F553F4" w:rsidP="00F553F4"/>
    <w:p w14:paraId="6C53DE98" w14:textId="004FD59B" w:rsidR="00F553F4" w:rsidRDefault="00F553F4" w:rsidP="00F553F4">
      <w:r>
        <w:t>Implement security monitoring systems that capture and analyze network traffic. Monitor for anomalies and potential security breaches within your segmented network.</w:t>
      </w:r>
    </w:p>
    <w:p w14:paraId="473268BD" w14:textId="77777777" w:rsidR="00F553F4" w:rsidRPr="00F553F4" w:rsidRDefault="00F553F4" w:rsidP="00F553F4"/>
    <w:p w14:paraId="4C0F77A0" w14:textId="77777777" w:rsidR="00F553F4" w:rsidRDefault="00F553F4" w:rsidP="00F553F4"/>
    <w:p w14:paraId="38C96C6A" w14:textId="0A522287" w:rsidR="00F553F4" w:rsidRDefault="00F553F4" w:rsidP="00F553F4">
      <w:pPr>
        <w:pStyle w:val="Heading1"/>
      </w:pPr>
      <w:r>
        <w:lastRenderedPageBreak/>
        <w:tab/>
      </w:r>
      <w:r w:rsidRPr="00F553F4">
        <w:t>Education and Training</w:t>
      </w:r>
    </w:p>
    <w:p w14:paraId="7A11ADB0" w14:textId="77777777" w:rsidR="00F553F4" w:rsidRPr="00F553F4" w:rsidRDefault="00F553F4" w:rsidP="00F553F4"/>
    <w:p w14:paraId="47AA324B" w14:textId="77777777" w:rsidR="00F553F4" w:rsidRPr="00F553F4" w:rsidRDefault="00F553F4" w:rsidP="00F553F4"/>
    <w:p w14:paraId="4B6575C3" w14:textId="77777777" w:rsidR="00F553F4" w:rsidRDefault="00F553F4" w:rsidP="00F553F4">
      <w:r>
        <w:t>Educating your team members about Kubernetes security practices is paramount to building a strong security culture and ensuring that everyone understands their roles and responsibilities in maintaining a secure environment. Comprehensive education and training empower your team to make informed decisions and contribute to the overall security of the cluster. This section outlines key considerations and practices for providing education and training.</w:t>
      </w:r>
    </w:p>
    <w:p w14:paraId="0E638D03" w14:textId="77777777" w:rsidR="00F553F4" w:rsidRPr="00F553F4" w:rsidRDefault="00F553F4" w:rsidP="00F553F4">
      <w:pPr>
        <w:rPr>
          <w:b/>
          <w:bCs/>
          <w:u w:val="single"/>
        </w:rPr>
      </w:pPr>
      <w:r w:rsidRPr="00F553F4">
        <w:rPr>
          <w:b/>
          <w:bCs/>
          <w:u w:val="single"/>
        </w:rPr>
        <w:t>Security Awareness Training</w:t>
      </w:r>
    </w:p>
    <w:p w14:paraId="1C257765" w14:textId="77777777" w:rsidR="00F553F4" w:rsidRDefault="00F553F4" w:rsidP="00F553F4"/>
    <w:p w14:paraId="64622638" w14:textId="77777777" w:rsidR="00F553F4" w:rsidRDefault="00F553F4" w:rsidP="00F553F4">
      <w:r>
        <w:t>Offer security awareness training to all team members, regardless of their role. Cover essential security concepts, best practices, and potential threats specific to Kubernetes environments.</w:t>
      </w:r>
    </w:p>
    <w:p w14:paraId="24612BF4" w14:textId="77777777" w:rsidR="00F553F4" w:rsidRPr="00F553F4" w:rsidRDefault="00F553F4" w:rsidP="00F553F4">
      <w:pPr>
        <w:rPr>
          <w:b/>
          <w:bCs/>
          <w:u w:val="single"/>
        </w:rPr>
      </w:pPr>
      <w:r w:rsidRPr="00F553F4">
        <w:rPr>
          <w:b/>
          <w:bCs/>
          <w:u w:val="single"/>
        </w:rPr>
        <w:t>Role-Specific Training</w:t>
      </w:r>
    </w:p>
    <w:p w14:paraId="3EE001EA" w14:textId="77777777" w:rsidR="00F553F4" w:rsidRDefault="00F553F4" w:rsidP="00F553F4"/>
    <w:p w14:paraId="32B6326B" w14:textId="77777777" w:rsidR="00F553F4" w:rsidRDefault="00F553F4" w:rsidP="00F553F4">
      <w:r>
        <w:t>Tailor training programs to specific roles within your organization. Provide in-depth training for administrators, developers, and operations personnel, focusing on their respective responsibilities.</w:t>
      </w:r>
    </w:p>
    <w:p w14:paraId="12B9067F" w14:textId="77777777" w:rsidR="00F553F4" w:rsidRPr="00F553F4" w:rsidRDefault="00F553F4" w:rsidP="00F553F4">
      <w:pPr>
        <w:rPr>
          <w:b/>
          <w:bCs/>
          <w:u w:val="single"/>
        </w:rPr>
      </w:pPr>
      <w:r w:rsidRPr="00F553F4">
        <w:rPr>
          <w:b/>
          <w:bCs/>
          <w:u w:val="single"/>
        </w:rPr>
        <w:t>Kubernetes Fundamentals</w:t>
      </w:r>
    </w:p>
    <w:p w14:paraId="5F3ADE86" w14:textId="77777777" w:rsidR="00F553F4" w:rsidRDefault="00F553F4" w:rsidP="00F553F4"/>
    <w:p w14:paraId="707790D8" w14:textId="77777777" w:rsidR="00F553F4" w:rsidRDefault="00F553F4" w:rsidP="00F553F4">
      <w:r>
        <w:t>Ensure that team members have a solid understanding of Kubernetes fundamentals. Cover concepts like pods, nodes, namespaces, RBAC, and network policies.</w:t>
      </w:r>
    </w:p>
    <w:p w14:paraId="35FCAA53" w14:textId="77777777" w:rsidR="00F553F4" w:rsidRPr="00F553F4" w:rsidRDefault="00F553F4" w:rsidP="00F553F4">
      <w:pPr>
        <w:rPr>
          <w:b/>
          <w:bCs/>
          <w:u w:val="single"/>
        </w:rPr>
      </w:pPr>
      <w:r w:rsidRPr="00F553F4">
        <w:rPr>
          <w:b/>
          <w:bCs/>
          <w:u w:val="single"/>
        </w:rPr>
        <w:t>Hands-On Workshops</w:t>
      </w:r>
    </w:p>
    <w:p w14:paraId="391F15BC" w14:textId="77777777" w:rsidR="00F553F4" w:rsidRDefault="00F553F4" w:rsidP="00F553F4"/>
    <w:p w14:paraId="78919021" w14:textId="77777777" w:rsidR="00F553F4" w:rsidRDefault="00F553F4" w:rsidP="00F553F4">
      <w:r>
        <w:t>Organize hands-on workshops and labs that allow team members to practice security tasks in a controlled environment. These activities reinforce theoretical knowledge and build practical skills.</w:t>
      </w:r>
    </w:p>
    <w:p w14:paraId="03534318" w14:textId="77777777" w:rsidR="00F553F4" w:rsidRPr="00F553F4" w:rsidRDefault="00F553F4" w:rsidP="00F553F4">
      <w:pPr>
        <w:rPr>
          <w:b/>
          <w:bCs/>
          <w:u w:val="single"/>
        </w:rPr>
      </w:pPr>
      <w:r w:rsidRPr="00F553F4">
        <w:rPr>
          <w:b/>
          <w:bCs/>
          <w:u w:val="single"/>
        </w:rPr>
        <w:lastRenderedPageBreak/>
        <w:t>Incident Response Training</w:t>
      </w:r>
    </w:p>
    <w:p w14:paraId="2C41A1FF" w14:textId="77777777" w:rsidR="00F553F4" w:rsidRDefault="00F553F4" w:rsidP="00F553F4"/>
    <w:p w14:paraId="6CF088E8" w14:textId="77777777" w:rsidR="00F553F4" w:rsidRDefault="00F553F4" w:rsidP="00F553F4">
      <w:r>
        <w:t>Conduct simulated incident response exercises to prepare team members for real-world security incidents. Simulations help them understand how to react effectively under pressure.</w:t>
      </w:r>
    </w:p>
    <w:p w14:paraId="62C111E2" w14:textId="77777777" w:rsidR="00F553F4" w:rsidRPr="00F553F4" w:rsidRDefault="00F553F4" w:rsidP="00F553F4">
      <w:pPr>
        <w:rPr>
          <w:b/>
          <w:bCs/>
          <w:u w:val="single"/>
        </w:rPr>
      </w:pPr>
      <w:r w:rsidRPr="00F553F4">
        <w:rPr>
          <w:b/>
          <w:bCs/>
          <w:u w:val="single"/>
        </w:rPr>
        <w:t>Security Policies and Procedures</w:t>
      </w:r>
    </w:p>
    <w:p w14:paraId="23D7F0A2" w14:textId="77777777" w:rsidR="00F553F4" w:rsidRDefault="00F553F4" w:rsidP="00F553F4"/>
    <w:p w14:paraId="2E372F0D" w14:textId="77777777" w:rsidR="00F553F4" w:rsidRDefault="00F553F4" w:rsidP="00F553F4">
      <w:r>
        <w:t>Familiarize team members with your organization's security policies and procedures specific to Kubernetes. Ensure that everyone understands how to implement and adhere to these policies.</w:t>
      </w:r>
    </w:p>
    <w:p w14:paraId="1614C20B" w14:textId="77777777" w:rsidR="00F553F4" w:rsidRPr="00F553F4" w:rsidRDefault="00F553F4" w:rsidP="00F553F4">
      <w:pPr>
        <w:rPr>
          <w:b/>
          <w:bCs/>
          <w:u w:val="single"/>
        </w:rPr>
      </w:pPr>
      <w:r w:rsidRPr="00F553F4">
        <w:rPr>
          <w:b/>
          <w:bCs/>
          <w:u w:val="single"/>
        </w:rPr>
        <w:t>Security Drills</w:t>
      </w:r>
    </w:p>
    <w:p w14:paraId="3564DBF1" w14:textId="77777777" w:rsidR="00F553F4" w:rsidRDefault="00F553F4" w:rsidP="00F553F4"/>
    <w:p w14:paraId="79566C03" w14:textId="77777777" w:rsidR="00F553F4" w:rsidRDefault="00F553F4" w:rsidP="00F553F4">
      <w:r>
        <w:t>Regularly conduct security drills that simulate security breaches or incidents. Evaluate how well team members respond to different scenarios and use the results to improve preparedness.</w:t>
      </w:r>
    </w:p>
    <w:p w14:paraId="037AA987" w14:textId="77777777" w:rsidR="00F553F4" w:rsidRPr="00F553F4" w:rsidRDefault="00F553F4" w:rsidP="00F553F4">
      <w:pPr>
        <w:rPr>
          <w:b/>
          <w:bCs/>
          <w:u w:val="single"/>
        </w:rPr>
      </w:pPr>
      <w:r w:rsidRPr="00F553F4">
        <w:rPr>
          <w:b/>
          <w:bCs/>
          <w:u w:val="single"/>
        </w:rPr>
        <w:t>Stay Updated</w:t>
      </w:r>
    </w:p>
    <w:p w14:paraId="13C64C07" w14:textId="77777777" w:rsidR="00F553F4" w:rsidRDefault="00F553F4" w:rsidP="00F553F4"/>
    <w:p w14:paraId="395F73EC" w14:textId="77777777" w:rsidR="00F553F4" w:rsidRDefault="00F553F4" w:rsidP="00F553F4">
      <w:r>
        <w:t>Encourage team members to stay updated on the latest security trends and vulnerabilities in the Kubernetes ecosystem. Recommend relevant blogs, forums, and security news sources.</w:t>
      </w:r>
    </w:p>
    <w:p w14:paraId="1DEEF43C" w14:textId="77777777" w:rsidR="00F553F4" w:rsidRPr="00F553F4" w:rsidRDefault="00F553F4" w:rsidP="00F553F4">
      <w:pPr>
        <w:rPr>
          <w:b/>
          <w:bCs/>
          <w:u w:val="single"/>
        </w:rPr>
      </w:pPr>
      <w:r w:rsidRPr="00F553F4">
        <w:rPr>
          <w:b/>
          <w:bCs/>
          <w:u w:val="single"/>
        </w:rPr>
        <w:t>Certification Programs</w:t>
      </w:r>
    </w:p>
    <w:p w14:paraId="731C70EB" w14:textId="77777777" w:rsidR="00F553F4" w:rsidRDefault="00F553F4" w:rsidP="00F553F4"/>
    <w:p w14:paraId="2524E062" w14:textId="77777777" w:rsidR="00F553F4" w:rsidRDefault="00F553F4" w:rsidP="00F553F4">
      <w:r>
        <w:t>Consider enrolling team members in Kubernetes certification programs. Certifications validate their expertise and commitment to security best practices.</w:t>
      </w:r>
    </w:p>
    <w:p w14:paraId="71BEC9B1" w14:textId="77777777" w:rsidR="00F553F4" w:rsidRDefault="00F553F4" w:rsidP="00F553F4">
      <w:pPr>
        <w:rPr>
          <w:b/>
          <w:bCs/>
          <w:u w:val="single"/>
        </w:rPr>
      </w:pPr>
    </w:p>
    <w:p w14:paraId="46DB052B" w14:textId="77777777" w:rsidR="00F553F4" w:rsidRDefault="00F553F4" w:rsidP="00F553F4">
      <w:pPr>
        <w:rPr>
          <w:b/>
          <w:bCs/>
          <w:u w:val="single"/>
        </w:rPr>
      </w:pPr>
    </w:p>
    <w:p w14:paraId="279C5B7B" w14:textId="77777777" w:rsidR="00F553F4" w:rsidRDefault="00F553F4" w:rsidP="00F553F4">
      <w:pPr>
        <w:rPr>
          <w:b/>
          <w:bCs/>
          <w:u w:val="single"/>
        </w:rPr>
      </w:pPr>
    </w:p>
    <w:p w14:paraId="2B6EB9FA" w14:textId="77777777" w:rsidR="00F553F4" w:rsidRDefault="00F553F4" w:rsidP="00F553F4">
      <w:pPr>
        <w:rPr>
          <w:b/>
          <w:bCs/>
          <w:u w:val="single"/>
        </w:rPr>
      </w:pPr>
    </w:p>
    <w:p w14:paraId="12C0D091" w14:textId="39707CC1" w:rsidR="00F553F4" w:rsidRPr="00F553F4" w:rsidRDefault="00F553F4" w:rsidP="00F553F4">
      <w:pPr>
        <w:rPr>
          <w:b/>
          <w:bCs/>
          <w:u w:val="single"/>
        </w:rPr>
      </w:pPr>
      <w:r w:rsidRPr="00F553F4">
        <w:rPr>
          <w:b/>
          <w:bCs/>
          <w:u w:val="single"/>
        </w:rPr>
        <w:lastRenderedPageBreak/>
        <w:t>Continuous Learning</w:t>
      </w:r>
    </w:p>
    <w:p w14:paraId="0A0E10AA" w14:textId="77777777" w:rsidR="00F553F4" w:rsidRDefault="00F553F4" w:rsidP="00F553F4"/>
    <w:p w14:paraId="58A1EFE5" w14:textId="77777777" w:rsidR="00F553F4" w:rsidRDefault="00F553F4" w:rsidP="00F553F4">
      <w:r>
        <w:t>Promote a culture of continuous learning by providing resources like online courses, webinars, and workshops. Encourage team members to seek out opportunities to expand their security knowledge.</w:t>
      </w:r>
    </w:p>
    <w:p w14:paraId="577D0F7D" w14:textId="77777777" w:rsidR="00F553F4" w:rsidRPr="00F553F4" w:rsidRDefault="00F553F4" w:rsidP="00F553F4">
      <w:pPr>
        <w:rPr>
          <w:b/>
          <w:bCs/>
          <w:u w:val="single"/>
        </w:rPr>
      </w:pPr>
      <w:r w:rsidRPr="00F553F4">
        <w:rPr>
          <w:b/>
          <w:bCs/>
          <w:u w:val="single"/>
        </w:rPr>
        <w:t>Cross-Team Collaboration</w:t>
      </w:r>
    </w:p>
    <w:p w14:paraId="73C80C71" w14:textId="77777777" w:rsidR="00F553F4" w:rsidRDefault="00F553F4" w:rsidP="00F553F4"/>
    <w:p w14:paraId="5C9249AE" w14:textId="77777777" w:rsidR="00F553F4" w:rsidRDefault="00F553F4" w:rsidP="00F553F4">
      <w:r>
        <w:t>Foster collaboration between different teams, such as DevOps, security, and operations. Promote knowledge sharing and cross-training to ensure a holistic understanding of security.</w:t>
      </w:r>
    </w:p>
    <w:p w14:paraId="73217126" w14:textId="77777777" w:rsidR="00F553F4" w:rsidRPr="00F553F4" w:rsidRDefault="00F553F4" w:rsidP="00F553F4">
      <w:pPr>
        <w:rPr>
          <w:b/>
          <w:bCs/>
          <w:u w:val="single"/>
        </w:rPr>
      </w:pPr>
      <w:r w:rsidRPr="00F553F4">
        <w:rPr>
          <w:b/>
          <w:bCs/>
          <w:u w:val="single"/>
        </w:rPr>
        <w:t>Leadership Support</w:t>
      </w:r>
    </w:p>
    <w:p w14:paraId="64FEAFF2" w14:textId="77777777" w:rsidR="00F553F4" w:rsidRDefault="00F553F4" w:rsidP="00F553F4"/>
    <w:p w14:paraId="3D22390E" w14:textId="19B0BB8C" w:rsidR="00F553F4" w:rsidRPr="00F553F4" w:rsidRDefault="00F553F4" w:rsidP="00F553F4">
      <w:r>
        <w:t>Gain support from leadership to allocate time and resources for education and training initiatives. Leadership endorsement emphasizes the importance of security education within the organization.</w:t>
      </w:r>
    </w:p>
    <w:p w14:paraId="73D41160" w14:textId="77777777" w:rsidR="00F553F4" w:rsidRPr="00F553F4" w:rsidRDefault="00F553F4" w:rsidP="00F553F4"/>
    <w:p w14:paraId="36F0F35C" w14:textId="48E03F00" w:rsidR="00F553F4" w:rsidRDefault="00F553F4" w:rsidP="00F553F4">
      <w:pPr>
        <w:tabs>
          <w:tab w:val="left" w:pos="2293"/>
        </w:tabs>
        <w:rPr>
          <w:rFonts w:asciiTheme="majorHAnsi" w:eastAsiaTheme="majorEastAsia" w:hAnsiTheme="majorHAnsi" w:cstheme="majorBidi"/>
          <w:b/>
          <w:bCs/>
          <w:color w:val="000000" w:themeColor="text1"/>
          <w:sz w:val="40"/>
        </w:rPr>
      </w:pPr>
    </w:p>
    <w:p w14:paraId="4E56B4C8" w14:textId="1D750456" w:rsidR="00F553F4" w:rsidRDefault="00F553F4" w:rsidP="00F553F4">
      <w:pPr>
        <w:pStyle w:val="Heading1"/>
      </w:pPr>
      <w:r>
        <w:lastRenderedPageBreak/>
        <w:tab/>
      </w:r>
      <w:r w:rsidRPr="00F553F4">
        <w:t>Conclusion</w:t>
      </w:r>
    </w:p>
    <w:p w14:paraId="0717143A" w14:textId="77777777" w:rsidR="00F553F4" w:rsidRPr="00F553F4" w:rsidRDefault="00F553F4" w:rsidP="00F553F4"/>
    <w:p w14:paraId="2881B36D" w14:textId="023FC711" w:rsidR="00F553F4" w:rsidRDefault="00F553F4" w:rsidP="00F553F4">
      <w:pPr>
        <w:tabs>
          <w:tab w:val="left" w:pos="3227"/>
        </w:tabs>
        <w:rPr>
          <w:rFonts w:asciiTheme="majorHAnsi" w:eastAsiaTheme="majorEastAsia" w:hAnsiTheme="majorHAnsi" w:cstheme="majorBidi"/>
          <w:b/>
          <w:bCs/>
          <w:color w:val="000000" w:themeColor="text1"/>
          <w:sz w:val="40"/>
        </w:rPr>
      </w:pPr>
      <w:r>
        <w:rPr>
          <w:rFonts w:asciiTheme="majorHAnsi" w:eastAsiaTheme="majorEastAsia" w:hAnsiTheme="majorHAnsi" w:cstheme="majorBidi"/>
          <w:b/>
          <w:bCs/>
          <w:color w:val="000000" w:themeColor="text1"/>
          <w:sz w:val="40"/>
        </w:rPr>
        <w:tab/>
      </w:r>
    </w:p>
    <w:p w14:paraId="7AD6E208" w14:textId="77777777" w:rsidR="00F553F4" w:rsidRDefault="00F553F4" w:rsidP="00F553F4">
      <w:r>
        <w:t>Securing an on-premises Kubernetes cluster requires a multifaceted approach that encompasses technical configurations, best practices, and a strong security mindset. By following the comprehensive guidelines and practices outlined in this document, you are well-equipped to establish a robust security posture for your cluster. Here's a recap of the key takeaways:</w:t>
      </w:r>
    </w:p>
    <w:p w14:paraId="20AA4698" w14:textId="77777777" w:rsidR="00F553F4" w:rsidRDefault="00F553F4" w:rsidP="00F553F4"/>
    <w:p w14:paraId="3F62E818" w14:textId="6ACB1EDA" w:rsidR="00F553F4" w:rsidRDefault="00F553F4" w:rsidP="00F553F4">
      <w:pPr>
        <w:pStyle w:val="ListParagraph"/>
        <w:numPr>
          <w:ilvl w:val="0"/>
          <w:numId w:val="6"/>
        </w:numPr>
      </w:pPr>
      <w:r>
        <w:t>Comprehensive Hardening: Harden your Kubernetes cluster by addressing security across various layers, including infrastructure, node security, network policies, API server, image security, pod security, secrets management, logging and monitoring, backup and disaster recovery, user and role management, physical security, and more.</w:t>
      </w:r>
    </w:p>
    <w:p w14:paraId="506EC75F" w14:textId="77777777" w:rsidR="00F553F4" w:rsidRDefault="00F553F4" w:rsidP="00F553F4"/>
    <w:p w14:paraId="44E35B82" w14:textId="63C1D345" w:rsidR="00F553F4" w:rsidRDefault="00F553F4" w:rsidP="00F553F4">
      <w:pPr>
        <w:pStyle w:val="ListParagraph"/>
        <w:numPr>
          <w:ilvl w:val="0"/>
          <w:numId w:val="6"/>
        </w:numPr>
      </w:pPr>
      <w:r>
        <w:t>Best Practices: Implement best practices such as regularly updating and patching your cluster components, utilizing strong authentication and RBAC, enforcing network segmentation, and following the principle of least privilege.</w:t>
      </w:r>
    </w:p>
    <w:p w14:paraId="613A5574" w14:textId="77777777" w:rsidR="00F553F4" w:rsidRDefault="00F553F4" w:rsidP="00F553F4"/>
    <w:p w14:paraId="15ED2B12" w14:textId="09549F30" w:rsidR="00F553F4" w:rsidRDefault="00F553F4" w:rsidP="00F553F4">
      <w:pPr>
        <w:pStyle w:val="ListParagraph"/>
        <w:numPr>
          <w:ilvl w:val="0"/>
          <w:numId w:val="6"/>
        </w:numPr>
      </w:pPr>
      <w:r>
        <w:t>Automation: Leverage automation tools and scripts for security assessments, policy enforcement, and routine tasks. Automation ensures consistency, reduces human error, and helps in proactive security measures.</w:t>
      </w:r>
    </w:p>
    <w:p w14:paraId="469A028B" w14:textId="77777777" w:rsidR="00F553F4" w:rsidRDefault="00F553F4" w:rsidP="00F553F4"/>
    <w:p w14:paraId="1D606065" w14:textId="521E2339" w:rsidR="00F553F4" w:rsidRDefault="00F553F4" w:rsidP="00F553F4">
      <w:pPr>
        <w:pStyle w:val="ListParagraph"/>
        <w:numPr>
          <w:ilvl w:val="0"/>
          <w:numId w:val="6"/>
        </w:numPr>
      </w:pPr>
      <w:r>
        <w:t>Continuous Monitoring: Implement robust monitoring and auditing to detect potential threats, unauthorized activities, and anomalies in real-time. Regularly review logs and metrics to maintain a proactive security posture.</w:t>
      </w:r>
    </w:p>
    <w:p w14:paraId="155ECAA0" w14:textId="77777777" w:rsidR="00F553F4" w:rsidRDefault="00F553F4" w:rsidP="00F553F4"/>
    <w:p w14:paraId="70901DFC" w14:textId="049380C6" w:rsidR="00F553F4" w:rsidRDefault="00F553F4" w:rsidP="00F553F4">
      <w:pPr>
        <w:pStyle w:val="ListParagraph"/>
        <w:numPr>
          <w:ilvl w:val="0"/>
          <w:numId w:val="6"/>
        </w:numPr>
      </w:pPr>
      <w:r>
        <w:lastRenderedPageBreak/>
        <w:t>Education and Training: Educate and train your team members on Kubernetes security concepts, practices, and incident response procedures. A well-informed team is better equipped to identify and respond to security challenges.</w:t>
      </w:r>
    </w:p>
    <w:p w14:paraId="63DB3FC9" w14:textId="77777777" w:rsidR="00F553F4" w:rsidRDefault="00F553F4" w:rsidP="00F553F4"/>
    <w:p w14:paraId="6D2AE9F1" w14:textId="0939373B" w:rsidR="00F553F4" w:rsidRDefault="00F553F4" w:rsidP="00F553F4">
      <w:pPr>
        <w:pStyle w:val="ListParagraph"/>
        <w:numPr>
          <w:ilvl w:val="0"/>
          <w:numId w:val="6"/>
        </w:numPr>
      </w:pPr>
      <w:r>
        <w:t>Collaboration: Foster collaboration between teams, including developers, operations, security, and management. A unified approach to security ensures that everyone is aligned with security objectives.</w:t>
      </w:r>
    </w:p>
    <w:p w14:paraId="225DC048" w14:textId="77777777" w:rsidR="00F553F4" w:rsidRDefault="00F553F4" w:rsidP="00F553F4"/>
    <w:p w14:paraId="57A11FF2" w14:textId="49950417" w:rsidR="00F553F4" w:rsidRPr="00F553F4" w:rsidRDefault="00F553F4" w:rsidP="00F553F4">
      <w:pPr>
        <w:pStyle w:val="ListParagraph"/>
        <w:numPr>
          <w:ilvl w:val="0"/>
          <w:numId w:val="6"/>
        </w:numPr>
      </w:pPr>
      <w:r>
        <w:t>Continuous Improvement: Security is an ongoing process. Regularly assess, review, and update your security measures to adapt to changing threats and industry trends.</w:t>
      </w:r>
    </w:p>
    <w:sectPr w:rsidR="00F553F4" w:rsidRPr="00F553F4">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B3870" w14:textId="77777777" w:rsidR="00663853" w:rsidRDefault="00663853">
      <w:pPr>
        <w:spacing w:after="0" w:line="240" w:lineRule="auto"/>
      </w:pPr>
      <w:r>
        <w:separator/>
      </w:r>
    </w:p>
    <w:p w14:paraId="4010EAA4" w14:textId="77777777" w:rsidR="00663853" w:rsidRDefault="00663853"/>
    <w:p w14:paraId="64067A21" w14:textId="77777777" w:rsidR="00663853" w:rsidRDefault="00663853"/>
  </w:endnote>
  <w:endnote w:type="continuationSeparator" w:id="0">
    <w:p w14:paraId="704E2D3F" w14:textId="77777777" w:rsidR="00663853" w:rsidRDefault="00663853">
      <w:pPr>
        <w:spacing w:after="0" w:line="240" w:lineRule="auto"/>
      </w:pPr>
      <w:r>
        <w:continuationSeparator/>
      </w:r>
    </w:p>
    <w:p w14:paraId="022ACDB1" w14:textId="77777777" w:rsidR="00663853" w:rsidRDefault="00663853"/>
    <w:p w14:paraId="3F219FE5" w14:textId="77777777" w:rsidR="00663853" w:rsidRDefault="006638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2E5C7" w14:textId="77777777" w:rsidR="00663853" w:rsidRDefault="00663853">
      <w:pPr>
        <w:spacing w:after="0" w:line="240" w:lineRule="auto"/>
      </w:pPr>
      <w:r>
        <w:separator/>
      </w:r>
    </w:p>
    <w:p w14:paraId="3885FA21" w14:textId="77777777" w:rsidR="00663853" w:rsidRDefault="00663853"/>
    <w:p w14:paraId="06D9A0FA" w14:textId="77777777" w:rsidR="00663853" w:rsidRDefault="00663853"/>
  </w:footnote>
  <w:footnote w:type="continuationSeparator" w:id="0">
    <w:p w14:paraId="5CF05BBC" w14:textId="77777777" w:rsidR="00663853" w:rsidRDefault="00663853">
      <w:pPr>
        <w:spacing w:after="0" w:line="240" w:lineRule="auto"/>
      </w:pPr>
      <w:r>
        <w:continuationSeparator/>
      </w:r>
    </w:p>
    <w:p w14:paraId="0BFC1943" w14:textId="77777777" w:rsidR="00663853" w:rsidRDefault="00663853"/>
    <w:p w14:paraId="6161CA46" w14:textId="77777777" w:rsidR="00663853" w:rsidRDefault="006638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1C021D" w14:paraId="48F4F886" w14:textId="77777777">
      <w:trPr>
        <w:trHeight w:hRule="exact" w:val="720"/>
        <w:jc w:val="right"/>
      </w:trPr>
      <w:tc>
        <w:tcPr>
          <w:tcW w:w="2088" w:type="dxa"/>
          <w:vAlign w:val="bottom"/>
        </w:tcPr>
        <w:p w14:paraId="006FB0AE" w14:textId="77777777" w:rsidR="001C021D" w:rsidRDefault="001C021D">
          <w:pPr>
            <w:pStyle w:val="Page"/>
          </w:pPr>
        </w:p>
      </w:tc>
      <w:tc>
        <w:tcPr>
          <w:tcW w:w="288" w:type="dxa"/>
          <w:shd w:val="clear" w:color="auto" w:fill="auto"/>
          <w:vAlign w:val="bottom"/>
        </w:tcPr>
        <w:p w14:paraId="57D9B6B0" w14:textId="77777777" w:rsidR="001C021D" w:rsidRDefault="001C021D"/>
      </w:tc>
      <w:tc>
        <w:tcPr>
          <w:tcW w:w="8424" w:type="dxa"/>
          <w:vAlign w:val="bottom"/>
        </w:tcPr>
        <w:p w14:paraId="56424F9C" w14:textId="77777777" w:rsidR="001C021D" w:rsidRDefault="00F553F4">
          <w:pPr>
            <w:pStyle w:val="InfoHeading"/>
          </w:pPr>
          <w:r>
            <w:t>Table of Contents</w:t>
          </w:r>
        </w:p>
      </w:tc>
    </w:tr>
    <w:tr w:rsidR="001C021D" w14:paraId="441596E4" w14:textId="77777777">
      <w:trPr>
        <w:trHeight w:hRule="exact" w:val="86"/>
        <w:jc w:val="right"/>
      </w:trPr>
      <w:tc>
        <w:tcPr>
          <w:tcW w:w="2088" w:type="dxa"/>
          <w:shd w:val="clear" w:color="auto" w:fill="000000" w:themeFill="text1"/>
        </w:tcPr>
        <w:p w14:paraId="78EF193F" w14:textId="77777777" w:rsidR="001C021D" w:rsidRDefault="001C021D">
          <w:pPr>
            <w:pStyle w:val="Header"/>
          </w:pPr>
        </w:p>
      </w:tc>
      <w:tc>
        <w:tcPr>
          <w:tcW w:w="288" w:type="dxa"/>
          <w:shd w:val="clear" w:color="auto" w:fill="auto"/>
        </w:tcPr>
        <w:p w14:paraId="07A88DA9" w14:textId="77777777" w:rsidR="001C021D" w:rsidRDefault="001C021D">
          <w:pPr>
            <w:pStyle w:val="Header"/>
          </w:pPr>
        </w:p>
      </w:tc>
      <w:tc>
        <w:tcPr>
          <w:tcW w:w="8424" w:type="dxa"/>
          <w:shd w:val="clear" w:color="auto" w:fill="000000" w:themeFill="text1"/>
        </w:tcPr>
        <w:p w14:paraId="684F44F7" w14:textId="77777777" w:rsidR="001C021D" w:rsidRDefault="001C021D">
          <w:pPr>
            <w:pStyle w:val="Header"/>
          </w:pPr>
        </w:p>
      </w:tc>
    </w:tr>
  </w:tbl>
  <w:p w14:paraId="0B4A7688" w14:textId="77777777" w:rsidR="001C021D" w:rsidRDefault="001C02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1C021D" w14:paraId="73D02A78" w14:textId="77777777">
      <w:trPr>
        <w:trHeight w:hRule="exact" w:val="720"/>
        <w:jc w:val="right"/>
      </w:trPr>
      <w:tc>
        <w:tcPr>
          <w:tcW w:w="2088" w:type="dxa"/>
          <w:vAlign w:val="bottom"/>
        </w:tcPr>
        <w:p w14:paraId="41D361D9" w14:textId="77777777" w:rsidR="001C021D" w:rsidRDefault="00F553F4">
          <w:pPr>
            <w:pStyle w:val="Page"/>
          </w:pPr>
          <w:r>
            <w:t xml:space="preserve">Pg. </w:t>
          </w:r>
          <w:r>
            <w:fldChar w:fldCharType="begin"/>
          </w:r>
          <w:r>
            <w:instrText xml:space="preserve"> Page \# 0# </w:instrText>
          </w:r>
          <w:r>
            <w:fldChar w:fldCharType="separate"/>
          </w:r>
          <w:r>
            <w:t>06</w:t>
          </w:r>
          <w:r>
            <w:fldChar w:fldCharType="end"/>
          </w:r>
        </w:p>
      </w:tc>
      <w:tc>
        <w:tcPr>
          <w:tcW w:w="288" w:type="dxa"/>
          <w:vAlign w:val="bottom"/>
        </w:tcPr>
        <w:p w14:paraId="655DA017" w14:textId="77777777" w:rsidR="001C021D" w:rsidRDefault="001C021D"/>
      </w:tc>
      <w:tc>
        <w:tcPr>
          <w:tcW w:w="8424" w:type="dxa"/>
          <w:vAlign w:val="bottom"/>
        </w:tcPr>
        <w:p w14:paraId="53D37F86" w14:textId="35D8C046" w:rsidR="001C021D" w:rsidRDefault="00F553F4">
          <w:pPr>
            <w:pStyle w:val="InfoHeading"/>
          </w:pPr>
          <w:r>
            <w:fldChar w:fldCharType="begin"/>
          </w:r>
          <w:r>
            <w:instrText xml:space="preserve"> If </w:instrText>
          </w:r>
          <w:r>
            <w:fldChar w:fldCharType="begin"/>
          </w:r>
          <w:r>
            <w:instrText xml:space="preserve"> STYLEREF “Heading 1”  </w:instrText>
          </w:r>
          <w:r>
            <w:fldChar w:fldCharType="separate"/>
          </w:r>
          <w:r>
            <w:rPr>
              <w:noProof/>
            </w:rPr>
            <w:instrText>Cluster Setup and Configuration</w:instrText>
          </w:r>
          <w:r>
            <w:rPr>
              <w:noProof/>
            </w:rPr>
            <w:fldChar w:fldCharType="end"/>
          </w:r>
          <w:r>
            <w:instrText>&lt;&gt; “Error*” “</w:instrText>
          </w:r>
          <w:r>
            <w:fldChar w:fldCharType="begin"/>
          </w:r>
          <w:r>
            <w:instrText xml:space="preserve"> STYLEREF “Heading 1” </w:instrText>
          </w:r>
          <w:r>
            <w:fldChar w:fldCharType="separate"/>
          </w:r>
          <w:r>
            <w:rPr>
              <w:noProof/>
            </w:rPr>
            <w:instrText>Cluster Setup and Configuration</w:instrText>
          </w:r>
          <w:r>
            <w:rPr>
              <w:noProof/>
            </w:rPr>
            <w:fldChar w:fldCharType="end"/>
          </w:r>
          <w:r>
            <w:instrText xml:space="preserve"> </w:instrText>
          </w:r>
          <w:r>
            <w:fldChar w:fldCharType="separate"/>
          </w:r>
          <w:r>
            <w:rPr>
              <w:noProof/>
            </w:rPr>
            <w:t xml:space="preserve">Cluster Setup and Configuration </w:t>
          </w:r>
          <w:r>
            <w:fldChar w:fldCharType="end"/>
          </w:r>
        </w:p>
      </w:tc>
    </w:tr>
    <w:tr w:rsidR="001C021D" w14:paraId="5CDDAF32" w14:textId="77777777">
      <w:trPr>
        <w:trHeight w:hRule="exact" w:val="86"/>
        <w:jc w:val="right"/>
      </w:trPr>
      <w:tc>
        <w:tcPr>
          <w:tcW w:w="2088" w:type="dxa"/>
          <w:shd w:val="clear" w:color="auto" w:fill="000000" w:themeFill="text1"/>
        </w:tcPr>
        <w:p w14:paraId="13FA21ED" w14:textId="77777777" w:rsidR="001C021D" w:rsidRDefault="001C021D">
          <w:pPr>
            <w:rPr>
              <w:sz w:val="10"/>
            </w:rPr>
          </w:pPr>
        </w:p>
      </w:tc>
      <w:tc>
        <w:tcPr>
          <w:tcW w:w="288" w:type="dxa"/>
        </w:tcPr>
        <w:p w14:paraId="7DF43CF6" w14:textId="77777777" w:rsidR="001C021D" w:rsidRDefault="001C021D">
          <w:pPr>
            <w:rPr>
              <w:sz w:val="10"/>
            </w:rPr>
          </w:pPr>
        </w:p>
      </w:tc>
      <w:tc>
        <w:tcPr>
          <w:tcW w:w="8424" w:type="dxa"/>
          <w:shd w:val="clear" w:color="auto" w:fill="000000" w:themeFill="text1"/>
        </w:tcPr>
        <w:p w14:paraId="1DD3AE98" w14:textId="77777777" w:rsidR="001C021D" w:rsidRDefault="001C021D">
          <w:pPr>
            <w:rPr>
              <w:sz w:val="10"/>
            </w:rPr>
          </w:pPr>
        </w:p>
      </w:tc>
    </w:tr>
  </w:tbl>
  <w:p w14:paraId="3F96F0EC" w14:textId="77777777" w:rsidR="001C021D" w:rsidRDefault="001C02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65717F8"/>
    <w:multiLevelType w:val="hybridMultilevel"/>
    <w:tmpl w:val="5AC4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28078">
    <w:abstractNumId w:val="0"/>
  </w:num>
  <w:num w:numId="2" w16cid:durableId="95055933">
    <w:abstractNumId w:val="0"/>
    <w:lvlOverride w:ilvl="0">
      <w:startOverride w:val="1"/>
    </w:lvlOverride>
  </w:num>
  <w:num w:numId="3" w16cid:durableId="1240603918">
    <w:abstractNumId w:val="1"/>
  </w:num>
  <w:num w:numId="4" w16cid:durableId="68818910">
    <w:abstractNumId w:val="0"/>
    <w:lvlOverride w:ilvl="0">
      <w:startOverride w:val="1"/>
    </w:lvlOverride>
  </w:num>
  <w:num w:numId="5" w16cid:durableId="1808551169">
    <w:abstractNumId w:val="0"/>
    <w:lvlOverride w:ilvl="0">
      <w:startOverride w:val="1"/>
    </w:lvlOverride>
  </w:num>
  <w:num w:numId="6" w16cid:durableId="1561289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53"/>
    <w:rsid w:val="00020F71"/>
    <w:rsid w:val="001C021D"/>
    <w:rsid w:val="004443A0"/>
    <w:rsid w:val="00663853"/>
    <w:rsid w:val="006A66C6"/>
    <w:rsid w:val="00A47888"/>
    <w:rsid w:val="00E15719"/>
    <w:rsid w:val="00F553F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F5E25D"/>
  <w15:docId w15:val="{E8520A4D-7C39-4FC1-A5FB-A7EE5B22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F55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5AC712C7A542E5ADDBD8AEF1F9A754"/>
        <w:category>
          <w:name w:val="General"/>
          <w:gallery w:val="placeholder"/>
        </w:category>
        <w:types>
          <w:type w:val="bbPlcHdr"/>
        </w:types>
        <w:behaviors>
          <w:behavior w:val="content"/>
        </w:behaviors>
        <w:guid w:val="{35261AB5-F2B2-4930-A5B0-BD280CB3992E}"/>
      </w:docPartPr>
      <w:docPartBody>
        <w:p w:rsidR="00000000" w:rsidRDefault="00000000">
          <w:pPr>
            <w:pStyle w:val="FF5AC712C7A542E5ADDBD8AEF1F9A754"/>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16cid:durableId="140498349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07DD5FB8B84E1AA13505352DE0D6CE">
    <w:name w:val="9707DD5FB8B84E1AA13505352DE0D6CE"/>
  </w:style>
  <w:style w:type="paragraph" w:customStyle="1" w:styleId="E6980162BE2F46DD950EC5235F664A90">
    <w:name w:val="E6980162BE2F46DD950EC5235F664A90"/>
  </w:style>
  <w:style w:type="paragraph" w:customStyle="1" w:styleId="57576CBF6DDC47D78BB981B961CAD867">
    <w:name w:val="57576CBF6DDC47D78BB981B961CAD867"/>
  </w:style>
  <w:style w:type="paragraph" w:customStyle="1" w:styleId="C2C5543294224D94806ED2826A43C8EC">
    <w:name w:val="C2C5543294224D94806ED2826A43C8EC"/>
  </w:style>
  <w:style w:type="paragraph" w:customStyle="1" w:styleId="EA29E111A21E4F88AB6761DFC7C79104">
    <w:name w:val="EA29E111A21E4F88AB6761DFC7C79104"/>
  </w:style>
  <w:style w:type="paragraph" w:customStyle="1" w:styleId="FE573AE91F154A6F9607657AA6DD4350">
    <w:name w:val="FE573AE91F154A6F9607657AA6DD4350"/>
  </w:style>
  <w:style w:type="paragraph" w:customStyle="1" w:styleId="9260D2C7F03D41E9A39992B93017BD02">
    <w:name w:val="9260D2C7F03D41E9A39992B93017BD0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14:ligatures w14:val="none"/>
    </w:rPr>
  </w:style>
  <w:style w:type="paragraph" w:customStyle="1" w:styleId="41BEB2BEC6B6427396C2444C78833EBB">
    <w:name w:val="41BEB2BEC6B6427396C2444C78833EBB"/>
  </w:style>
  <w:style w:type="paragraph" w:customStyle="1" w:styleId="2DAF6085859E431E8DCE76566404B832">
    <w:name w:val="2DAF6085859E431E8DCE76566404B832"/>
  </w:style>
  <w:style w:type="paragraph" w:customStyle="1" w:styleId="13B72ED6FB944153B052A586F17CEC6D">
    <w:name w:val="13B72ED6FB944153B052A586F17CEC6D"/>
  </w:style>
  <w:style w:type="paragraph" w:customStyle="1" w:styleId="2FB585D414624582A865573BE4A88E88">
    <w:name w:val="2FB585D414624582A865573BE4A88E88"/>
  </w:style>
  <w:style w:type="paragraph" w:customStyle="1" w:styleId="70A926E62248421B96B27892BCC8F2EF">
    <w:name w:val="70A926E62248421B96B27892BCC8F2EF"/>
  </w:style>
  <w:style w:type="paragraph" w:customStyle="1" w:styleId="D07B2BC1094C4420851C5FC12B3475C0">
    <w:name w:val="D07B2BC1094C4420851C5FC12B3475C0"/>
  </w:style>
  <w:style w:type="paragraph" w:customStyle="1" w:styleId="26962055A10341919BAC17C0E2663E78">
    <w:name w:val="26962055A10341919BAC17C0E2663E78"/>
  </w:style>
  <w:style w:type="paragraph" w:customStyle="1" w:styleId="635AB05A618A4CC283F2BDE018C8AE91">
    <w:name w:val="635AB05A618A4CC283F2BDE018C8AE91"/>
  </w:style>
  <w:style w:type="character" w:styleId="Strong">
    <w:name w:val="Strong"/>
    <w:basedOn w:val="DefaultParagraphFont"/>
    <w:uiPriority w:val="10"/>
    <w:qFormat/>
    <w:rPr>
      <w:b/>
      <w:bCs/>
    </w:rPr>
  </w:style>
  <w:style w:type="paragraph" w:customStyle="1" w:styleId="A5F2C5901CD7422F83A4DE446D7BA832">
    <w:name w:val="A5F2C5901CD7422F83A4DE446D7BA832"/>
  </w:style>
  <w:style w:type="paragraph" w:customStyle="1" w:styleId="1C744BBB7BA443709D25B8C2A66E463D">
    <w:name w:val="1C744BBB7BA443709D25B8C2A66E463D"/>
  </w:style>
  <w:style w:type="paragraph" w:customStyle="1" w:styleId="04105EA52CCF496DB405FF3B631D414D">
    <w:name w:val="04105EA52CCF496DB405FF3B631D414D"/>
  </w:style>
  <w:style w:type="paragraph" w:customStyle="1" w:styleId="6CBF214B25C44E5484541CD78D8AF55A">
    <w:name w:val="6CBF214B25C44E5484541CD78D8AF55A"/>
  </w:style>
  <w:style w:type="paragraph" w:customStyle="1" w:styleId="D704FB3D815441A8BFC2A79601E8A4CF">
    <w:name w:val="D704FB3D815441A8BFC2A79601E8A4CF"/>
  </w:style>
  <w:style w:type="paragraph" w:customStyle="1" w:styleId="F2DE5EA45BDC4302BC8975A8585B60F2">
    <w:name w:val="F2DE5EA45BDC4302BC8975A8585B60F2"/>
  </w:style>
  <w:style w:type="paragraph" w:customStyle="1" w:styleId="07AE2306433C4720A27DFA10791575F1">
    <w:name w:val="07AE2306433C4720A27DFA10791575F1"/>
  </w:style>
  <w:style w:type="paragraph" w:customStyle="1" w:styleId="42DBC326873A406E96C9A84D45412AA7">
    <w:name w:val="42DBC326873A406E96C9A84D45412AA7"/>
  </w:style>
  <w:style w:type="paragraph" w:customStyle="1" w:styleId="FF5AC712C7A542E5ADDBD8AEF1F9A754">
    <w:name w:val="FF5AC712C7A542E5ADDBD8AEF1F9A754"/>
  </w:style>
  <w:style w:type="paragraph" w:customStyle="1" w:styleId="4DDFF9BCA3EE42749FC87DB86C353C08">
    <w:name w:val="4DDFF9BCA3EE42749FC87DB86C353C08"/>
  </w:style>
  <w:style w:type="paragraph" w:customStyle="1" w:styleId="E85A0D712B764296BB3AB2306C529608">
    <w:name w:val="E85A0D712B764296BB3AB2306C529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E586B3-B034-4752-907B-39B538ADCE1C}">
  <ds:schemaRefs>
    <ds:schemaRef ds:uri="http://schemas.openxmlformats.org/officeDocument/2006/bibliography"/>
  </ds:schemaRefs>
</ds:datastoreItem>
</file>

<file path=customXml/itemProps3.xml><?xml version="1.0" encoding="utf-8"?>
<ds:datastoreItem xmlns:ds="http://schemas.openxmlformats.org/officeDocument/2006/customXml" ds:itemID="{3C1902C9-CC89-4FDC-8834-42E874C269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RedAndBlackReport</Template>
  <TotalTime>97</TotalTime>
  <Pages>46</Pages>
  <Words>6415</Words>
  <Characters>36567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DSTNY Engage</Company>
  <LinksUpToDate>false</LinksUpToDate>
  <CharactersWithSpaces>42897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 Hardening</dc:title>
  <dc:creator>mariam osama</dc:creator>
  <cp:keywords/>
  <cp:lastModifiedBy>Mariam Osama</cp:lastModifiedBy>
  <cp:revision>1</cp:revision>
  <dcterms:created xsi:type="dcterms:W3CDTF">2023-08-14T17:56:00Z</dcterms:created>
  <dcterms:modified xsi:type="dcterms:W3CDTF">2023-08-14T19:33:00Z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